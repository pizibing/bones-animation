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E0708B" w:rsidRDefault="00E0708B" w:rsidP="00E0708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解决了项目的配置问题。</w:t>
      </w:r>
    </w:p>
    <w:p w:rsidR="00E0708B" w:rsidRPr="00E0708B" w:rsidRDefault="00E0708B" w:rsidP="00E070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在公司开会，演示并总结了上周工作，并且分配了下一周的任务。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E0708B" w:rsidRDefault="00E0708B" w:rsidP="00E0708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项目有些不合要求，需要修改。</w:t>
      </w:r>
    </w:p>
    <w:p w:rsidR="00E0708B" w:rsidRPr="00E0708B" w:rsidRDefault="00E0708B" w:rsidP="00E070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交流不够，应该增强交流。</w:t>
      </w:r>
    </w:p>
    <w:p w:rsidR="00C902F7" w:rsidRDefault="00DC6351" w:rsidP="00E0708B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6D26AE" w:rsidRPr="006D26AE" w:rsidRDefault="006D26AE" w:rsidP="006D26AE">
      <w:pPr>
        <w:pStyle w:val="a7"/>
        <w:widowControl/>
        <w:numPr>
          <w:ilvl w:val="0"/>
          <w:numId w:val="3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6D26AE">
        <w:rPr>
          <w:rFonts w:asciiTheme="minorEastAsia" w:hAnsiTheme="minorEastAsia" w:cs="宋体" w:hint="eastAsia"/>
          <w:color w:val="000000"/>
          <w:kern w:val="0"/>
          <w:szCs w:val="21"/>
        </w:rPr>
        <w:t>Fcollada人物静态模型载入、显示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bookmarkEnd w:id="0"/>
    <w:p w:rsidR="00C4290B" w:rsidRPr="00DC6351" w:rsidRDefault="00DC6351" w:rsidP="00E0708B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F52" w:rsidRDefault="00945F52" w:rsidP="00C902F7">
      <w:r>
        <w:separator/>
      </w:r>
    </w:p>
  </w:endnote>
  <w:endnote w:type="continuationSeparator" w:id="1">
    <w:p w:rsidR="00945F52" w:rsidRDefault="00945F52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F52" w:rsidRDefault="00945F52" w:rsidP="00C902F7">
      <w:r>
        <w:separator/>
      </w:r>
    </w:p>
  </w:footnote>
  <w:footnote w:type="continuationSeparator" w:id="1">
    <w:p w:rsidR="00945F52" w:rsidRDefault="00945F52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7D1D"/>
    <w:multiLevelType w:val="hybridMultilevel"/>
    <w:tmpl w:val="5B4CFA86"/>
    <w:lvl w:ilvl="0" w:tplc="2884D8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4F36E8"/>
    <w:multiLevelType w:val="hybridMultilevel"/>
    <w:tmpl w:val="C58C2CDE"/>
    <w:lvl w:ilvl="0" w:tplc="F0827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8B785A"/>
    <w:multiLevelType w:val="hybridMultilevel"/>
    <w:tmpl w:val="7AC40D36"/>
    <w:lvl w:ilvl="0" w:tplc="C546BE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6AE"/>
    <w:rsid w:val="000D2983"/>
    <w:rsid w:val="006D26AE"/>
    <w:rsid w:val="00932821"/>
    <w:rsid w:val="00945F52"/>
    <w:rsid w:val="00C4290B"/>
    <w:rsid w:val="00C902F7"/>
    <w:rsid w:val="00D00C01"/>
    <w:rsid w:val="00DC6351"/>
    <w:rsid w:val="00E0708B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E070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2</cp:revision>
  <dcterms:created xsi:type="dcterms:W3CDTF">2009-06-30T01:45:00Z</dcterms:created>
  <dcterms:modified xsi:type="dcterms:W3CDTF">2009-06-30T01:51:00Z</dcterms:modified>
</cp:coreProperties>
</file>