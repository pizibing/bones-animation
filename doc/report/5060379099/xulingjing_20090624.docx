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5D5F20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  <w:bookmarkStart w:id="0" w:name="_Toc498832882"/>
    </w:p>
    <w:p w:rsidR="005D5F20" w:rsidRDefault="005D5F20" w:rsidP="005D5F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</w:t>
      </w:r>
      <w:r>
        <w:rPr>
          <w:rFonts w:hint="eastAsia"/>
        </w:rPr>
        <w:t>opengl</w:t>
      </w:r>
      <w:r>
        <w:rPr>
          <w:rFonts w:hint="eastAsia"/>
        </w:rPr>
        <w:t>相关模块的接口定义。</w:t>
      </w:r>
    </w:p>
    <w:p w:rsidR="005D5F20" w:rsidRDefault="005D5F20" w:rsidP="005D5F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完成了</w:t>
      </w:r>
      <w:r w:rsidR="00B11616">
        <w:rPr>
          <w:rFonts w:hint="eastAsia"/>
        </w:rPr>
        <w:t>F</w:t>
      </w:r>
      <w:r>
        <w:rPr>
          <w:rFonts w:hint="eastAsia"/>
        </w:rPr>
        <w:t>collada</w:t>
      </w:r>
      <w:r>
        <w:rPr>
          <w:rFonts w:hint="eastAsia"/>
        </w:rPr>
        <w:t>模块的相关接口定义。</w:t>
      </w:r>
    </w:p>
    <w:p w:rsidR="005D5F20" w:rsidRDefault="005D5F20" w:rsidP="005D5F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对项目进行了架构。</w:t>
      </w:r>
    </w:p>
    <w:p w:rsidR="005D5F20" w:rsidRDefault="005D5F20" w:rsidP="005D5F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了解了</w:t>
      </w:r>
      <w:r>
        <w:rPr>
          <w:rFonts w:hint="eastAsia"/>
        </w:rPr>
        <w:t>collada</w:t>
      </w:r>
      <w:r>
        <w:rPr>
          <w:rFonts w:hint="eastAsia"/>
        </w:rPr>
        <w:t>的相关信息。</w:t>
      </w:r>
    </w:p>
    <w:p w:rsidR="005D5F20" w:rsidRDefault="005D5F20" w:rsidP="005D5F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下载了相应的</w:t>
      </w:r>
      <w:r>
        <w:rPr>
          <w:rFonts w:hint="eastAsia"/>
        </w:rPr>
        <w:t>collada</w:t>
      </w:r>
      <w:r>
        <w:rPr>
          <w:rFonts w:hint="eastAsia"/>
        </w:rPr>
        <w:t>数据</w:t>
      </w:r>
      <w:r>
        <w:rPr>
          <w:rFonts w:hint="eastAsia"/>
        </w:rPr>
        <w:t>.dae</w:t>
      </w:r>
      <w:r>
        <w:rPr>
          <w:rFonts w:hint="eastAsia"/>
        </w:rPr>
        <w:t>文件，并找到一个供测试用的复杂人物模型。</w:t>
      </w:r>
    </w:p>
    <w:p w:rsidR="005D5F20" w:rsidRPr="005D5F20" w:rsidRDefault="00FA19E2" w:rsidP="005D5F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实现了部分载入静态模型的代码。</w:t>
      </w:r>
    </w:p>
    <w:bookmarkEnd w:id="0"/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FA19E2" w:rsidRDefault="00FA19E2" w:rsidP="00FA19E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后边物理和动画等复杂技术的架构比较粗糙也有很多的不确定性。</w:t>
      </w:r>
    </w:p>
    <w:p w:rsidR="00FA19E2" w:rsidRPr="00FA19E2" w:rsidRDefault="00FA19E2" w:rsidP="00FA19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未完成静态模型的载入。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FA19E2" w:rsidTr="00FA19E2">
        <w:tc>
          <w:tcPr>
            <w:tcW w:w="4261" w:type="dxa"/>
          </w:tcPr>
          <w:p w:rsidR="00FA19E2" w:rsidRDefault="00FA19E2" w:rsidP="00B1161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FA19E2" w:rsidRDefault="00FA19E2" w:rsidP="00B11616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FA19E2" w:rsidTr="00FA19E2">
        <w:tc>
          <w:tcPr>
            <w:tcW w:w="4261" w:type="dxa"/>
          </w:tcPr>
          <w:p w:rsidR="00FA19E2" w:rsidRDefault="00FA19E2" w:rsidP="00B11616">
            <w:pPr>
              <w:jc w:val="center"/>
            </w:pPr>
            <w:r>
              <w:rPr>
                <w:rFonts w:hint="eastAsia"/>
              </w:rPr>
              <w:t>6.25  08:00-12:00</w:t>
            </w:r>
          </w:p>
        </w:tc>
        <w:tc>
          <w:tcPr>
            <w:tcW w:w="4261" w:type="dxa"/>
          </w:tcPr>
          <w:p w:rsidR="00FA19E2" w:rsidRDefault="00FA19E2" w:rsidP="00B11616">
            <w:pPr>
              <w:jc w:val="center"/>
            </w:pPr>
            <w:r w:rsidRPr="00FA19E2">
              <w:rPr>
                <w:rFonts w:hint="eastAsia"/>
              </w:rPr>
              <w:t>Fcollada</w:t>
            </w:r>
            <w:r w:rsidRPr="00FA19E2">
              <w:rPr>
                <w:rFonts w:hint="eastAsia"/>
              </w:rPr>
              <w:t>人物材质、贴图载入、并显示</w:t>
            </w:r>
          </w:p>
        </w:tc>
      </w:tr>
      <w:tr w:rsidR="00FA19E2" w:rsidTr="00FA19E2">
        <w:tc>
          <w:tcPr>
            <w:tcW w:w="4261" w:type="dxa"/>
          </w:tcPr>
          <w:p w:rsidR="00FA19E2" w:rsidRDefault="00FA19E2" w:rsidP="00B11616">
            <w:pPr>
              <w:jc w:val="center"/>
            </w:pPr>
            <w:r>
              <w:rPr>
                <w:rFonts w:hint="eastAsia"/>
              </w:rPr>
              <w:t>6.25  13:00-17:00</w:t>
            </w:r>
          </w:p>
        </w:tc>
        <w:tc>
          <w:tcPr>
            <w:tcW w:w="4261" w:type="dxa"/>
          </w:tcPr>
          <w:p w:rsidR="00FA19E2" w:rsidRDefault="00FA19E2" w:rsidP="00B11616">
            <w:pPr>
              <w:jc w:val="center"/>
            </w:pPr>
            <w:r w:rsidRPr="00FA19E2">
              <w:rPr>
                <w:rFonts w:hint="eastAsia"/>
              </w:rPr>
              <w:t>Fcollada</w:t>
            </w:r>
            <w:r w:rsidRPr="00FA19E2">
              <w:rPr>
                <w:rFonts w:hint="eastAsia"/>
              </w:rPr>
              <w:t>人物骨骼层次结构关系载入，并用线段显示静态帧数据</w:t>
            </w:r>
          </w:p>
        </w:tc>
      </w:tr>
    </w:tbl>
    <w:p w:rsidR="00FA19E2" w:rsidRPr="00FA19E2" w:rsidRDefault="00FA19E2" w:rsidP="00FA19E2"/>
    <w:bookmarkEnd w:id="1"/>
    <w:p w:rsidR="00C4290B" w:rsidRPr="00DC6351" w:rsidRDefault="00DC6351" w:rsidP="00FA19E2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620" w:rsidRDefault="001E7620" w:rsidP="00C902F7">
      <w:r>
        <w:separator/>
      </w:r>
    </w:p>
  </w:endnote>
  <w:endnote w:type="continuationSeparator" w:id="1">
    <w:p w:rsidR="001E7620" w:rsidRDefault="001E7620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620" w:rsidRDefault="001E7620" w:rsidP="00C902F7">
      <w:r>
        <w:separator/>
      </w:r>
    </w:p>
  </w:footnote>
  <w:footnote w:type="continuationSeparator" w:id="1">
    <w:p w:rsidR="001E7620" w:rsidRDefault="001E7620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02C28"/>
    <w:multiLevelType w:val="hybridMultilevel"/>
    <w:tmpl w:val="FE7A596A"/>
    <w:lvl w:ilvl="0" w:tplc="3DCAC6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AB23B82"/>
    <w:multiLevelType w:val="hybridMultilevel"/>
    <w:tmpl w:val="6C626460"/>
    <w:lvl w:ilvl="0" w:tplc="1E7E38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9E2"/>
    <w:rsid w:val="001E7620"/>
    <w:rsid w:val="005D5F20"/>
    <w:rsid w:val="00761B43"/>
    <w:rsid w:val="00932821"/>
    <w:rsid w:val="00B11616"/>
    <w:rsid w:val="00C4290B"/>
    <w:rsid w:val="00C902F7"/>
    <w:rsid w:val="00D00C01"/>
    <w:rsid w:val="00DC6351"/>
    <w:rsid w:val="00ED3847"/>
    <w:rsid w:val="00FA1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5D5F20"/>
    <w:pPr>
      <w:ind w:firstLineChars="200" w:firstLine="420"/>
    </w:pPr>
  </w:style>
  <w:style w:type="table" w:styleId="a8">
    <w:name w:val="Table Grid"/>
    <w:basedOn w:val="a1"/>
    <w:uiPriority w:val="59"/>
    <w:rsid w:val="00FA19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2</cp:revision>
  <dcterms:created xsi:type="dcterms:W3CDTF">2009-06-24T14:16:00Z</dcterms:created>
  <dcterms:modified xsi:type="dcterms:W3CDTF">2009-06-24T14:31:00Z</dcterms:modified>
</cp:coreProperties>
</file>