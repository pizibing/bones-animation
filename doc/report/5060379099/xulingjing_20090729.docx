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F0782D" w:rsidRPr="00F0782D" w:rsidRDefault="00F0782D" w:rsidP="00F0782D">
      <w:r>
        <w:rPr>
          <w:rFonts w:hint="eastAsia"/>
        </w:rPr>
        <w:t>代码优化和添加修改注释</w:t>
      </w:r>
    </w:p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F0782D" w:rsidRPr="00F0782D" w:rsidRDefault="00F0782D" w:rsidP="00F0782D">
      <w:r>
        <w:rPr>
          <w:rFonts w:hint="eastAsia"/>
        </w:rPr>
        <w:t>代码优化和添加修改注释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C4290B"/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DF4" w:rsidRDefault="00303DF4" w:rsidP="00C902F7">
      <w:r>
        <w:separator/>
      </w:r>
    </w:p>
  </w:endnote>
  <w:endnote w:type="continuationSeparator" w:id="1">
    <w:p w:rsidR="00303DF4" w:rsidRDefault="00303DF4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DF4" w:rsidRDefault="00303DF4" w:rsidP="00C902F7">
      <w:r>
        <w:separator/>
      </w:r>
    </w:p>
  </w:footnote>
  <w:footnote w:type="continuationSeparator" w:id="1">
    <w:p w:rsidR="00303DF4" w:rsidRDefault="00303DF4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DF4"/>
    <w:rsid w:val="00303DF4"/>
    <w:rsid w:val="007271AA"/>
    <w:rsid w:val="00932821"/>
    <w:rsid w:val="00C4290B"/>
    <w:rsid w:val="00C902F7"/>
    <w:rsid w:val="00D00C01"/>
    <w:rsid w:val="00DC6351"/>
    <w:rsid w:val="00ED3847"/>
    <w:rsid w:val="00F07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animation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2009-08-09T13:36:00Z</dcterms:created>
  <dcterms:modified xsi:type="dcterms:W3CDTF">2009-08-09T13:37:00Z</dcterms:modified>
</cp:coreProperties>
</file>