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F503E" w:rsidRPr="00C067BA" w:rsidRDefault="007F503E" w:rsidP="007F503E">
      <w:pPr>
        <w:ind w:firstLineChars="500" w:firstLine="1050"/>
        <w:rPr>
          <w:rStyle w:val="apple-style-span"/>
          <w:rFonts w:asciiTheme="minorEastAsia" w:hAnsiTheme="minorEastAsia" w:cs="Arial"/>
          <w:color w:val="000000"/>
          <w:szCs w:val="21"/>
        </w:rPr>
      </w:pPr>
      <w:r w:rsidRPr="00C067BA">
        <w:rPr>
          <w:rFonts w:asciiTheme="minorEastAsia" w:hAnsiTheme="minorEastAsia" w:hint="eastAsia"/>
          <w:szCs w:val="21"/>
        </w:rPr>
        <w:t xml:space="preserve">1. 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code.google.com</w:t>
      </w: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>平台的使用。</w:t>
      </w:r>
    </w:p>
    <w:p w:rsidR="007F503E" w:rsidRDefault="007F503E" w:rsidP="007F503E">
      <w:pPr>
        <w:rPr>
          <w:rStyle w:val="apple-style-span"/>
          <w:rFonts w:asciiTheme="minorEastAsia" w:hAnsiTheme="minorEastAsia" w:cs="Arial"/>
          <w:color w:val="000000"/>
          <w:szCs w:val="21"/>
        </w:rPr>
      </w:pP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2. 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软件的安装与配置。</w:t>
      </w:r>
    </w:p>
    <w:p w:rsidR="007F503E" w:rsidRDefault="007F503E" w:rsidP="007F503E">
      <w:pPr>
        <w:rPr>
          <w:rStyle w:val="apple-style-span"/>
          <w:rFonts w:asciiTheme="minorEastAsia" w:hAnsiTheme="minorEastAsia" w:cs="Arial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3.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进行文件的上传和下载。</w:t>
      </w:r>
    </w:p>
    <w:p w:rsidR="007F503E" w:rsidRDefault="007F503E" w:rsidP="007F503E">
      <w:pPr>
        <w:rPr>
          <w:rStyle w:val="apple-style-span"/>
          <w:rFonts w:asciiTheme="minorEastAsia" w:hAnsiTheme="minorEastAsia" w:cs="Arial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4.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进行版本间的merge并更新版本。</w:t>
      </w:r>
    </w:p>
    <w:p w:rsidR="007F503E" w:rsidRDefault="007F503E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5.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进行版本恢复。</w:t>
      </w:r>
    </w:p>
    <w:p w:rsidR="007F503E" w:rsidRDefault="007F503E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    6. 建立了项目工程文件目录和文档目录，上传了相关的网页和资料</w:t>
      </w:r>
      <w:r w:rsidR="00B05B63">
        <w:rPr>
          <w:rStyle w:val="apple-style-span"/>
          <w:rFonts w:asciiTheme="minorEastAsia" w:hAnsiTheme="minorEastAsia" w:cs="Arial" w:hint="eastAsia"/>
          <w:color w:val="000000"/>
          <w:szCs w:val="21"/>
        </w:rPr>
        <w:t>。</w:t>
      </w:r>
    </w:p>
    <w:p w:rsidR="00B05B63" w:rsidRDefault="00B05B63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7. </w:t>
      </w:r>
      <w:r w:rsidR="005852F6">
        <w:rPr>
          <w:rStyle w:val="apple-style-span"/>
          <w:rFonts w:asciiTheme="minorEastAsia" w:hAnsiTheme="minorEastAsia" w:cs="Arial" w:hint="eastAsia"/>
          <w:color w:val="000000"/>
          <w:szCs w:val="21"/>
        </w:rPr>
        <w:t>完成了每日总结模板。</w:t>
      </w:r>
    </w:p>
    <w:p w:rsidR="005852F6" w:rsidRDefault="005852F6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8. 编写了小组分工文档。</w:t>
      </w:r>
    </w:p>
    <w:p w:rsidR="005852F6" w:rsidRDefault="005852F6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9. 完成了代码规范文档。</w:t>
      </w:r>
    </w:p>
    <w:p w:rsidR="005852F6" w:rsidRPr="00B05B63" w:rsidRDefault="005852F6" w:rsidP="007F503E">
      <w:pPr>
        <w:rPr>
          <w:rStyle w:val="apple-style-span"/>
          <w:rFonts w:asciiTheme="minorEastAsia" w:hAnsiTheme="minorEastAsia" w:cs="Arial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10.画了初步的use-case图，并对接口进行了讨论。熟悉了自己的任务。</w:t>
      </w:r>
    </w:p>
    <w:p w:rsidR="00DC6351" w:rsidRDefault="00DC6351" w:rsidP="007F503E">
      <w:pPr>
        <w:pStyle w:val="1"/>
        <w:ind w:left="360" w:hanging="360"/>
      </w:pPr>
      <w:r>
        <w:rPr>
          <w:rFonts w:hint="eastAsia"/>
        </w:rPr>
        <w:t>遇到的问题</w:t>
      </w:r>
    </w:p>
    <w:p w:rsidR="007F503E" w:rsidRDefault="00DC6351" w:rsidP="007F503E">
      <w:pPr>
        <w:ind w:firstLineChars="450" w:firstLine="945"/>
        <w:rPr>
          <w:rStyle w:val="apple-style-span"/>
          <w:rFonts w:asciiTheme="minorEastAsia" w:hAnsiTheme="minorEastAsia" w:cs="Arial"/>
          <w:color w:val="000000"/>
          <w:szCs w:val="21"/>
        </w:rPr>
      </w:pPr>
      <w:r>
        <w:rPr>
          <w:rFonts w:ascii="Times New Roman"/>
        </w:rPr>
        <w:t xml:space="preserve"> </w:t>
      </w:r>
      <w:r w:rsidR="007F503E">
        <w:rPr>
          <w:rStyle w:val="apple-style-span"/>
          <w:rFonts w:asciiTheme="minorEastAsia" w:hAnsiTheme="minorEastAsia" w:cs="Arial" w:hint="eastAsia"/>
          <w:color w:val="000000"/>
          <w:szCs w:val="21"/>
        </w:rPr>
        <w:t>1. code.google.com平台上显示中文文件名。</w:t>
      </w:r>
    </w:p>
    <w:p w:rsidR="00DC6351" w:rsidRDefault="007F503E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2. 自动储存用户名和密码。</w:t>
      </w:r>
    </w:p>
    <w:p w:rsidR="001D2988" w:rsidRDefault="001D2988" w:rsidP="007F503E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3. 删除文件夹后在code.google.com上的显示错误。</w:t>
      </w:r>
      <w:r w:rsidR="00B05B63"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 </w:t>
      </w:r>
    </w:p>
    <w:p w:rsidR="005852F6" w:rsidRPr="001D2988" w:rsidRDefault="005852F6" w:rsidP="007F503E">
      <w:pPr>
        <w:rPr>
          <w:rFonts w:asciiTheme="minorEastAsia" w:hAnsiTheme="minorEastAsia" w:cs="Arial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  4. 对于opengl显示提供的接口还不明确，需要进一步讨论。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1D2988" w:rsidRPr="001D2988" w:rsidRDefault="001D2988" w:rsidP="001D2988">
      <w:r>
        <w:rPr>
          <w:rFonts w:hint="eastAsia"/>
        </w:rPr>
        <w:t xml:space="preserve">          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1D2988" w:rsidTr="001D2988">
        <w:tc>
          <w:tcPr>
            <w:tcW w:w="4261" w:type="dxa"/>
          </w:tcPr>
          <w:p w:rsidR="001D2988" w:rsidRDefault="001D2988" w:rsidP="00B05B6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1D2988" w:rsidRDefault="001D2988" w:rsidP="00B05B63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D2988" w:rsidTr="001D2988">
        <w:tc>
          <w:tcPr>
            <w:tcW w:w="4261" w:type="dxa"/>
          </w:tcPr>
          <w:p w:rsidR="001D2988" w:rsidRDefault="001D2988" w:rsidP="00B05B63">
            <w:pPr>
              <w:jc w:val="center"/>
            </w:pPr>
            <w:r>
              <w:rPr>
                <w:rFonts w:hint="eastAsia"/>
              </w:rPr>
              <w:t>6.24  08:00-12:00</w:t>
            </w:r>
          </w:p>
        </w:tc>
        <w:tc>
          <w:tcPr>
            <w:tcW w:w="4261" w:type="dxa"/>
          </w:tcPr>
          <w:p w:rsidR="001D2988" w:rsidRDefault="001D2988" w:rsidP="00B05B63">
            <w:pPr>
              <w:jc w:val="center"/>
            </w:pPr>
            <w:r w:rsidRPr="001D2988">
              <w:rPr>
                <w:rFonts w:hint="eastAsia"/>
              </w:rPr>
              <w:t>程序框架和数据结构的讨论</w:t>
            </w:r>
          </w:p>
        </w:tc>
      </w:tr>
      <w:tr w:rsidR="001D2988" w:rsidTr="001D2988">
        <w:tc>
          <w:tcPr>
            <w:tcW w:w="4261" w:type="dxa"/>
          </w:tcPr>
          <w:p w:rsidR="001D2988" w:rsidRDefault="001D2988" w:rsidP="00B05B63">
            <w:pPr>
              <w:jc w:val="center"/>
            </w:pPr>
            <w:r>
              <w:rPr>
                <w:rFonts w:hint="eastAsia"/>
              </w:rPr>
              <w:t>6.24  13:00-17:00</w:t>
            </w:r>
          </w:p>
        </w:tc>
        <w:tc>
          <w:tcPr>
            <w:tcW w:w="4261" w:type="dxa"/>
          </w:tcPr>
          <w:p w:rsidR="001D2988" w:rsidRDefault="001D2988" w:rsidP="00B05B63">
            <w:pPr>
              <w:jc w:val="center"/>
            </w:pPr>
            <w:r w:rsidRPr="001D2988">
              <w:rPr>
                <w:rFonts w:hint="eastAsia"/>
              </w:rPr>
              <w:t>Fcollada</w:t>
            </w:r>
            <w:r w:rsidRPr="001D2988">
              <w:rPr>
                <w:rFonts w:hint="eastAsia"/>
              </w:rPr>
              <w:t>人物静态模型载入、显示</w:t>
            </w:r>
          </w:p>
        </w:tc>
      </w:tr>
    </w:tbl>
    <w:p w:rsidR="001D2988" w:rsidRPr="001D2988" w:rsidRDefault="001D2988" w:rsidP="001D2988"/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BEC" w:rsidRDefault="00E34BEC" w:rsidP="00C902F7">
      <w:r>
        <w:separator/>
      </w:r>
    </w:p>
  </w:endnote>
  <w:endnote w:type="continuationSeparator" w:id="1">
    <w:p w:rsidR="00E34BEC" w:rsidRDefault="00E34BE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BEC" w:rsidRDefault="00E34BEC" w:rsidP="00C902F7">
      <w:r>
        <w:separator/>
      </w:r>
    </w:p>
  </w:footnote>
  <w:footnote w:type="continuationSeparator" w:id="1">
    <w:p w:rsidR="00E34BEC" w:rsidRDefault="00E34BE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988"/>
    <w:rsid w:val="001D2988"/>
    <w:rsid w:val="005852F6"/>
    <w:rsid w:val="007F503E"/>
    <w:rsid w:val="00932821"/>
    <w:rsid w:val="00B05B63"/>
    <w:rsid w:val="00C4290B"/>
    <w:rsid w:val="00C902F7"/>
    <w:rsid w:val="00D00C01"/>
    <w:rsid w:val="00DC6351"/>
    <w:rsid w:val="00E34BEC"/>
    <w:rsid w:val="00ED3847"/>
    <w:rsid w:val="00F6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character" w:customStyle="1" w:styleId="apple-style-span">
    <w:name w:val="apple-style-span"/>
    <w:basedOn w:val="a0"/>
    <w:rsid w:val="007F503E"/>
  </w:style>
  <w:style w:type="table" w:styleId="a7">
    <w:name w:val="Table Grid"/>
    <w:basedOn w:val="a1"/>
    <w:uiPriority w:val="59"/>
    <w:rsid w:val="001D29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3478CD6-1F98-4ADF-AC67-F044C9CE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4</cp:revision>
  <dcterms:created xsi:type="dcterms:W3CDTF">2009-06-23T13:40:00Z</dcterms:created>
  <dcterms:modified xsi:type="dcterms:W3CDTF">2009-06-23T13:54:00Z</dcterms:modified>
</cp:coreProperties>
</file>