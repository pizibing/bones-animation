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40430E" w:rsidRPr="0040430E" w:rsidRDefault="0040430E" w:rsidP="0040430E">
      <w:r>
        <w:rPr>
          <w:rFonts w:hint="eastAsia"/>
        </w:rPr>
        <w:t>早上完成了部分材质的读取和设置，也做了部分骨骼根节点开始的遍历。下午去公司开会。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5520E3" w:rsidRPr="005520E3" w:rsidRDefault="005520E3" w:rsidP="005520E3">
      <w:r>
        <w:rPr>
          <w:rFonts w:hint="eastAsia"/>
        </w:rPr>
        <w:t>无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40430E" w:rsidRPr="0040430E" w:rsidRDefault="0040430E" w:rsidP="0040430E">
      <w:r>
        <w:rPr>
          <w:rFonts w:hint="eastAsia"/>
        </w:rPr>
        <w:t>人物材质和贴图的读取，并显示。</w:t>
      </w:r>
    </w:p>
    <w:bookmarkEnd w:id="0"/>
    <w:p w:rsidR="00C4290B" w:rsidRPr="00DC6351" w:rsidRDefault="00DC6351" w:rsidP="0040430E">
      <w:pPr>
        <w:pStyle w:val="1"/>
        <w:ind w:left="360" w:hanging="360"/>
      </w:pPr>
      <w:r>
        <w:rPr>
          <w:rFonts w:hint="eastAsia"/>
        </w:rPr>
        <w:t>经验和感想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4E2" w:rsidRDefault="00C714E2" w:rsidP="00C902F7">
      <w:r>
        <w:separator/>
      </w:r>
    </w:p>
  </w:endnote>
  <w:endnote w:type="continuationSeparator" w:id="1">
    <w:p w:rsidR="00C714E2" w:rsidRDefault="00C714E2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4E2" w:rsidRDefault="00C714E2" w:rsidP="00C902F7">
      <w:r>
        <w:separator/>
      </w:r>
    </w:p>
  </w:footnote>
  <w:footnote w:type="continuationSeparator" w:id="1">
    <w:p w:rsidR="00C714E2" w:rsidRDefault="00C714E2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430E"/>
    <w:rsid w:val="002806DE"/>
    <w:rsid w:val="0034547F"/>
    <w:rsid w:val="0040430E"/>
    <w:rsid w:val="005520E3"/>
    <w:rsid w:val="00932821"/>
    <w:rsid w:val="00C4290B"/>
    <w:rsid w:val="00C714E2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3</cp:revision>
  <dcterms:created xsi:type="dcterms:W3CDTF">2009-07-07T13:15:00Z</dcterms:created>
  <dcterms:modified xsi:type="dcterms:W3CDTF">2009-07-07T13:20:00Z</dcterms:modified>
</cp:coreProperties>
</file>