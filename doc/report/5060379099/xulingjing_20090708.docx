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DD075B" w:rsidRPr="00DD075B" w:rsidRDefault="00DD075B" w:rsidP="00DD075B">
      <w:r>
        <w:rPr>
          <w:rFonts w:hint="eastAsia"/>
        </w:rPr>
        <w:tab/>
      </w:r>
      <w:r>
        <w:rPr>
          <w:rFonts w:hint="eastAsia"/>
        </w:rPr>
        <w:t>修改后的材质和贴图的载入和部分的骨骼矩阵的载入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DD075B" w:rsidRPr="00DD075B" w:rsidRDefault="00DD075B" w:rsidP="00DD075B">
      <w:r>
        <w:rPr>
          <w:rFonts w:hint="eastAsia"/>
        </w:rPr>
        <w:tab/>
      </w:r>
      <w:r>
        <w:rPr>
          <w:rFonts w:hint="eastAsia"/>
        </w:rPr>
        <w:t>定义的接口用起来很不舒服。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DD075B" w:rsidRPr="00DD075B" w:rsidRDefault="00DD075B" w:rsidP="00DD075B">
      <w:r>
        <w:rPr>
          <w:rFonts w:hint="eastAsia"/>
        </w:rPr>
        <w:tab/>
      </w:r>
      <w:r>
        <w:rPr>
          <w:rFonts w:hint="eastAsia"/>
        </w:rPr>
        <w:t>骨骼层次结构的载入和动画的载入。</w:t>
      </w:r>
    </w:p>
    <w:bookmarkEnd w:id="0"/>
    <w:p w:rsidR="00C4290B" w:rsidRPr="00DC6351" w:rsidRDefault="00DC6351" w:rsidP="00DD075B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E84" w:rsidRDefault="00B67E84" w:rsidP="00C902F7">
      <w:r>
        <w:separator/>
      </w:r>
    </w:p>
  </w:endnote>
  <w:endnote w:type="continuationSeparator" w:id="1">
    <w:p w:rsidR="00B67E84" w:rsidRDefault="00B67E84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E84" w:rsidRDefault="00B67E84" w:rsidP="00C902F7">
      <w:r>
        <w:separator/>
      </w:r>
    </w:p>
  </w:footnote>
  <w:footnote w:type="continuationSeparator" w:id="1">
    <w:p w:rsidR="00B67E84" w:rsidRDefault="00B67E84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E84"/>
    <w:rsid w:val="00932821"/>
    <w:rsid w:val="00B67E84"/>
    <w:rsid w:val="00C4290B"/>
    <w:rsid w:val="00C902F7"/>
    <w:rsid w:val="00D00C01"/>
    <w:rsid w:val="00DB4131"/>
    <w:rsid w:val="00DC6351"/>
    <w:rsid w:val="00DD075B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2009-07-09T07:00:00Z</dcterms:created>
  <dcterms:modified xsi:type="dcterms:W3CDTF">2009-07-09T07:03:00Z</dcterms:modified>
</cp:coreProperties>
</file>