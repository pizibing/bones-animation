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</w:p>
    <w:p w:rsidR="007725E2" w:rsidRPr="007725E2" w:rsidRDefault="007725E2" w:rsidP="007725E2">
      <w:r>
        <w:rPr>
          <w:rFonts w:hint="eastAsia"/>
        </w:rPr>
        <w:t>修改</w:t>
      </w:r>
      <w:r>
        <w:rPr>
          <w:rFonts w:hint="eastAsia"/>
        </w:rPr>
        <w:t>fcolladamodelload</w:t>
      </w:r>
      <w:r>
        <w:rPr>
          <w:rFonts w:hint="eastAsia"/>
        </w:rPr>
        <w:t>以支持</w:t>
      </w:r>
      <w:r>
        <w:rPr>
          <w:rFonts w:hint="eastAsia"/>
        </w:rPr>
        <w:t>vbo</w:t>
      </w:r>
      <w:r>
        <w:rPr>
          <w:rFonts w:hint="eastAsia"/>
        </w:rPr>
        <w:t>。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遇到的问题</w:t>
      </w:r>
    </w:p>
    <w:p w:rsidR="007725E2" w:rsidRPr="007725E2" w:rsidRDefault="007725E2" w:rsidP="007725E2">
      <w:r>
        <w:rPr>
          <w:rFonts w:hint="eastAsia"/>
        </w:rPr>
        <w:t>不知道读取的数据往哪里放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0" w:name="_Toc498832884"/>
      <w:r>
        <w:rPr>
          <w:rFonts w:hint="eastAsia"/>
        </w:rPr>
        <w:t>下一天的工作计划</w:t>
      </w:r>
    </w:p>
    <w:p w:rsidR="007725E2" w:rsidRPr="007725E2" w:rsidRDefault="007725E2" w:rsidP="007725E2">
      <w:r>
        <w:rPr>
          <w:rFonts w:hint="eastAsia"/>
        </w:rPr>
        <w:t>储存数据来帮助完成骨骼层次结构</w:t>
      </w:r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7725E2" w:rsidRDefault="00C4290B"/>
    <w:sectPr w:rsidR="00C4290B" w:rsidRPr="007725E2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E03" w:rsidRDefault="00A34E03" w:rsidP="00C902F7">
      <w:r>
        <w:separator/>
      </w:r>
    </w:p>
  </w:endnote>
  <w:endnote w:type="continuationSeparator" w:id="1">
    <w:p w:rsidR="00A34E03" w:rsidRDefault="00A34E03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E03" w:rsidRDefault="00A34E03" w:rsidP="00C902F7">
      <w:r>
        <w:separator/>
      </w:r>
    </w:p>
  </w:footnote>
  <w:footnote w:type="continuationSeparator" w:id="1">
    <w:p w:rsidR="00A34E03" w:rsidRDefault="00A34E03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4E03"/>
    <w:rsid w:val="00161C21"/>
    <w:rsid w:val="007725E2"/>
    <w:rsid w:val="00932821"/>
    <w:rsid w:val="00A34E03"/>
    <w:rsid w:val="00C4290B"/>
    <w:rsid w:val="00C902F7"/>
    <w:rsid w:val="00D00C01"/>
    <w:rsid w:val="00DC6351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1</cp:revision>
  <dcterms:created xsi:type="dcterms:W3CDTF">2009-07-04T12:27:00Z</dcterms:created>
  <dcterms:modified xsi:type="dcterms:W3CDTF">2009-07-04T12:36:00Z</dcterms:modified>
</cp:coreProperties>
</file>