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A553C7" w:rsidRPr="00A553C7" w:rsidRDefault="00A553C7" w:rsidP="00A553C7">
      <w:r>
        <w:rPr>
          <w:rFonts w:hint="eastAsia"/>
        </w:rPr>
        <w:t>整体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matrix</w:t>
      </w:r>
      <w:r>
        <w:rPr>
          <w:rFonts w:hint="eastAsia"/>
        </w:rPr>
        <w:t>的重新读取。</w:t>
      </w:r>
    </w:p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A553C7" w:rsidRPr="00A553C7" w:rsidRDefault="00A553C7" w:rsidP="00A553C7">
      <w:r>
        <w:rPr>
          <w:rFonts w:hint="eastAsia"/>
        </w:rPr>
        <w:t>继续</w:t>
      </w:r>
      <w:r>
        <w:rPr>
          <w:rFonts w:hint="eastAsia"/>
        </w:rPr>
        <w:t>debug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A553C7" w:rsidRDefault="00C4290B"/>
    <w:sectPr w:rsidR="00C4290B" w:rsidRPr="00A553C7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822" w:rsidRDefault="004E2822" w:rsidP="00C902F7">
      <w:r>
        <w:separator/>
      </w:r>
    </w:p>
  </w:endnote>
  <w:endnote w:type="continuationSeparator" w:id="1">
    <w:p w:rsidR="004E2822" w:rsidRDefault="004E2822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822" w:rsidRDefault="004E2822" w:rsidP="00C902F7">
      <w:r>
        <w:separator/>
      </w:r>
    </w:p>
  </w:footnote>
  <w:footnote w:type="continuationSeparator" w:id="1">
    <w:p w:rsidR="004E2822" w:rsidRDefault="004E2822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822"/>
    <w:rsid w:val="004E2822"/>
    <w:rsid w:val="00932821"/>
    <w:rsid w:val="00A46A81"/>
    <w:rsid w:val="00A553C7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2009-07-27T04:45:00Z</dcterms:created>
  <dcterms:modified xsi:type="dcterms:W3CDTF">2009-07-27T04:46:00Z</dcterms:modified>
</cp:coreProperties>
</file>