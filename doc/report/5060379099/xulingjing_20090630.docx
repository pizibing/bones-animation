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F14126" w:rsidRDefault="00DC6351" w:rsidP="00F14126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  <w:bookmarkStart w:id="0" w:name="_Toc498832882"/>
    </w:p>
    <w:p w:rsidR="00F14126" w:rsidRDefault="00F14126" w:rsidP="00F1412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编写了本周的周计划。</w:t>
      </w:r>
    </w:p>
    <w:p w:rsidR="00F14126" w:rsidRDefault="00F14126" w:rsidP="00F1412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讨论后编写了每人的周计划。</w:t>
      </w:r>
    </w:p>
    <w:p w:rsidR="00F14126" w:rsidRDefault="00F14126" w:rsidP="00F1412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 w:rsidR="005120B9">
        <w:rPr>
          <w:rFonts w:hint="eastAsia"/>
        </w:rPr>
        <w:t>code.google.com</w:t>
      </w:r>
      <w:r w:rsidR="005120B9">
        <w:rPr>
          <w:rFonts w:hint="eastAsia"/>
        </w:rPr>
        <w:t>的</w:t>
      </w:r>
      <w:r w:rsidR="005120B9">
        <w:rPr>
          <w:rFonts w:hint="eastAsia"/>
        </w:rPr>
        <w:t>wiki</w:t>
      </w:r>
      <w:r w:rsidR="005120B9">
        <w:rPr>
          <w:rFonts w:hint="eastAsia"/>
        </w:rPr>
        <w:t>文档目录进行了管理，并对每个人的每个文档进行了格式化，使得文档更加美观。</w:t>
      </w:r>
    </w:p>
    <w:p w:rsidR="005120B9" w:rsidRPr="00F14126" w:rsidRDefault="005120B9" w:rsidP="00F141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编写了部分静态模型载入的代码。</w:t>
      </w:r>
    </w:p>
    <w:bookmarkEnd w:id="0"/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5120B9" w:rsidRPr="005120B9" w:rsidRDefault="005120B9" w:rsidP="005120B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由于今天编写了大量的文档，导致时间严重不足。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1" w:name="_Toc498832884"/>
      <w:r>
        <w:rPr>
          <w:rFonts w:hint="eastAsia"/>
        </w:rPr>
        <w:t>下一天的工作计划</w:t>
      </w:r>
    </w:p>
    <w:p w:rsidR="005120B9" w:rsidRPr="005120B9" w:rsidRDefault="005120B9" w:rsidP="005120B9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完成</w:t>
      </w:r>
      <w:r w:rsidRPr="005120B9">
        <w:rPr>
          <w:rFonts w:ascii="宋体" w:eastAsia="宋体" w:hAnsi="宋体" w:cs="宋体" w:hint="eastAsia"/>
          <w:color w:val="000000"/>
          <w:kern w:val="0"/>
          <w:szCs w:val="21"/>
        </w:rPr>
        <w:t>Fcollada人物静态模型载入、显示</w:t>
      </w:r>
    </w:p>
    <w:bookmarkEnd w:id="1"/>
    <w:p w:rsidR="00C4290B" w:rsidRPr="00DC6351" w:rsidRDefault="00DC6351" w:rsidP="005120B9">
      <w:pPr>
        <w:pStyle w:val="1"/>
        <w:ind w:left="360" w:hanging="360"/>
      </w:pPr>
      <w:r>
        <w:rPr>
          <w:rFonts w:hint="eastAsia"/>
        </w:rPr>
        <w:t>经验和感想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F2E" w:rsidRDefault="00A91F2E" w:rsidP="00C902F7">
      <w:r>
        <w:separator/>
      </w:r>
    </w:p>
  </w:endnote>
  <w:endnote w:type="continuationSeparator" w:id="1">
    <w:p w:rsidR="00A91F2E" w:rsidRDefault="00A91F2E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F2E" w:rsidRDefault="00A91F2E" w:rsidP="00C902F7">
      <w:r>
        <w:separator/>
      </w:r>
    </w:p>
  </w:footnote>
  <w:footnote w:type="continuationSeparator" w:id="1">
    <w:p w:rsidR="00A91F2E" w:rsidRDefault="00A91F2E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461E"/>
    <w:multiLevelType w:val="hybridMultilevel"/>
    <w:tmpl w:val="27AC3854"/>
    <w:lvl w:ilvl="0" w:tplc="C45EC9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F856D45"/>
    <w:multiLevelType w:val="hybridMultilevel"/>
    <w:tmpl w:val="A34658FE"/>
    <w:lvl w:ilvl="0" w:tplc="577A55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A213E0"/>
    <w:multiLevelType w:val="hybridMultilevel"/>
    <w:tmpl w:val="9AF04FD6"/>
    <w:lvl w:ilvl="0" w:tplc="EA1025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20B9"/>
    <w:rsid w:val="00313FA3"/>
    <w:rsid w:val="005120B9"/>
    <w:rsid w:val="00932821"/>
    <w:rsid w:val="00A91F2E"/>
    <w:rsid w:val="00C4290B"/>
    <w:rsid w:val="00C902F7"/>
    <w:rsid w:val="00D00C01"/>
    <w:rsid w:val="00DC6351"/>
    <w:rsid w:val="00ED3847"/>
    <w:rsid w:val="00F14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F141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2009-07-02T02:07:00Z</dcterms:created>
  <dcterms:modified xsi:type="dcterms:W3CDTF">2009-07-02T02:25:00Z</dcterms:modified>
</cp:coreProperties>
</file>