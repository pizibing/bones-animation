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411747" w:rsidRPr="00411747" w:rsidRDefault="00411747" w:rsidP="00411747">
      <w:r>
        <w:rPr>
          <w:rFonts w:hint="eastAsia"/>
        </w:rPr>
        <w:t>整体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vbo</w:t>
      </w:r>
      <w:r>
        <w:rPr>
          <w:rFonts w:hint="eastAsia"/>
        </w:rPr>
        <w:t>的纹理的读入。</w:t>
      </w:r>
    </w:p>
    <w:p w:rsidR="00411747" w:rsidRPr="00411747" w:rsidRDefault="00DC6351" w:rsidP="00411747">
      <w:pPr>
        <w:pStyle w:val="1"/>
        <w:ind w:left="360" w:hanging="360"/>
      </w:pPr>
      <w:r>
        <w:rPr>
          <w:rFonts w:hint="eastAsia"/>
        </w:rPr>
        <w:t>遇到的问题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411747" w:rsidRPr="00411747" w:rsidRDefault="00411747" w:rsidP="00411747">
      <w:r>
        <w:rPr>
          <w:rFonts w:hint="eastAsia"/>
        </w:rPr>
        <w:t>继续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411747" w:rsidRDefault="00C4290B"/>
    <w:sectPr w:rsidR="00C4290B" w:rsidRPr="00411747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5AC" w:rsidRDefault="00D105AC" w:rsidP="00C902F7">
      <w:r>
        <w:separator/>
      </w:r>
    </w:p>
  </w:endnote>
  <w:endnote w:type="continuationSeparator" w:id="1">
    <w:p w:rsidR="00D105AC" w:rsidRDefault="00D105AC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5AC" w:rsidRDefault="00D105AC" w:rsidP="00C902F7">
      <w:r>
        <w:separator/>
      </w:r>
    </w:p>
  </w:footnote>
  <w:footnote w:type="continuationSeparator" w:id="1">
    <w:p w:rsidR="00D105AC" w:rsidRDefault="00D105AC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5AC"/>
    <w:rsid w:val="001E3532"/>
    <w:rsid w:val="00411747"/>
    <w:rsid w:val="00932821"/>
    <w:rsid w:val="00C4290B"/>
    <w:rsid w:val="00C902F7"/>
    <w:rsid w:val="00D00C01"/>
    <w:rsid w:val="00D105AC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2009-07-27T04:48:00Z</dcterms:created>
  <dcterms:modified xsi:type="dcterms:W3CDTF">2009-07-27T04:52:00Z</dcterms:modified>
</cp:coreProperties>
</file>