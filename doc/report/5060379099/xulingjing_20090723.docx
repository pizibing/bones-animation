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完成的工作</w:t>
      </w:r>
    </w:p>
    <w:p w:rsidR="001B05AE" w:rsidRPr="001B05AE" w:rsidRDefault="001B05AE" w:rsidP="001B05AE">
      <w:r>
        <w:rPr>
          <w:rFonts w:hint="eastAsia"/>
        </w:rPr>
        <w:t>整体</w:t>
      </w:r>
      <w:r>
        <w:rPr>
          <w:rFonts w:hint="eastAsia"/>
        </w:rPr>
        <w:t>debug</w:t>
      </w:r>
      <w:r>
        <w:rPr>
          <w:rFonts w:hint="eastAsia"/>
        </w:rPr>
        <w:t>，添加对</w:t>
      </w:r>
      <w:r>
        <w:rPr>
          <w:rFonts w:hint="eastAsia"/>
        </w:rPr>
        <w:t>rootbone</w:t>
      </w:r>
      <w:r>
        <w:rPr>
          <w:rFonts w:hint="eastAsia"/>
        </w:rPr>
        <w:t>的单独读取，添加对</w:t>
      </w:r>
      <w:r>
        <w:rPr>
          <w:rFonts w:hint="eastAsia"/>
        </w:rPr>
        <w:t>bindposeinverse</w:t>
      </w:r>
      <w:r>
        <w:rPr>
          <w:rFonts w:hint="eastAsia"/>
        </w:rPr>
        <w:t>的读取。</w:t>
      </w:r>
    </w:p>
    <w:p w:rsidR="00DC6351" w:rsidRDefault="00DC6351" w:rsidP="00DC6351">
      <w:pPr>
        <w:pStyle w:val="1"/>
        <w:ind w:left="360" w:hanging="360"/>
      </w:pPr>
      <w:r>
        <w:rPr>
          <w:rFonts w:hint="eastAsia"/>
        </w:rPr>
        <w:t>遇到的问题</w:t>
      </w:r>
    </w:p>
    <w:p w:rsidR="00C902F7" w:rsidRDefault="00DC6351" w:rsidP="00C902F7">
      <w:pPr>
        <w:pStyle w:val="1"/>
        <w:ind w:left="360" w:hanging="360"/>
        <w:rPr>
          <w:rFonts w:hint="eastAsia"/>
        </w:rPr>
      </w:pPr>
      <w:bookmarkStart w:id="0" w:name="_Toc498832884"/>
      <w:r>
        <w:rPr>
          <w:rFonts w:hint="eastAsia"/>
        </w:rPr>
        <w:t>下一天的工作计划</w:t>
      </w:r>
    </w:p>
    <w:p w:rsidR="001B05AE" w:rsidRPr="001B05AE" w:rsidRDefault="001B05AE" w:rsidP="001B05AE">
      <w:r>
        <w:rPr>
          <w:rFonts w:hint="eastAsia"/>
        </w:rPr>
        <w:t>继续</w:t>
      </w:r>
      <w:r>
        <w:rPr>
          <w:rFonts w:hint="eastAsia"/>
        </w:rPr>
        <w:t>debug</w:t>
      </w:r>
      <w:r>
        <w:rPr>
          <w:rFonts w:hint="eastAsia"/>
        </w:rPr>
        <w:t>。</w:t>
      </w:r>
    </w:p>
    <w:bookmarkEnd w:id="0"/>
    <w:p w:rsidR="00C4290B" w:rsidRPr="00DC6351" w:rsidRDefault="00DC6351" w:rsidP="001B05AE">
      <w:pPr>
        <w:pStyle w:val="1"/>
        <w:ind w:left="360" w:hanging="360"/>
      </w:pPr>
      <w:r>
        <w:rPr>
          <w:rFonts w:hint="eastAsia"/>
        </w:rPr>
        <w:t>经验和感想</w:t>
      </w:r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306" w:rsidRDefault="00102306" w:rsidP="00C902F7">
      <w:r>
        <w:separator/>
      </w:r>
    </w:p>
  </w:endnote>
  <w:endnote w:type="continuationSeparator" w:id="1">
    <w:p w:rsidR="00102306" w:rsidRDefault="00102306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306" w:rsidRDefault="00102306" w:rsidP="00C902F7">
      <w:r>
        <w:separator/>
      </w:r>
    </w:p>
  </w:footnote>
  <w:footnote w:type="continuationSeparator" w:id="1">
    <w:p w:rsidR="00102306" w:rsidRDefault="00102306" w:rsidP="00C90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2306"/>
    <w:rsid w:val="0006099B"/>
    <w:rsid w:val="00102306"/>
    <w:rsid w:val="001B05AE"/>
    <w:rsid w:val="00932821"/>
    <w:rsid w:val="00C4290B"/>
    <w:rsid w:val="00C902F7"/>
    <w:rsid w:val="00D00C01"/>
    <w:rsid w:val="00DC6351"/>
    <w:rsid w:val="00ED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semiHidden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xljacwy</dc:creator>
  <cp:keywords/>
  <dc:description/>
  <cp:lastModifiedBy>xljacwy</cp:lastModifiedBy>
  <cp:revision>1</cp:revision>
  <dcterms:created xsi:type="dcterms:W3CDTF">2009-07-27T04:52:00Z</dcterms:created>
  <dcterms:modified xsi:type="dcterms:W3CDTF">2009-07-27T04:54:00Z</dcterms:modified>
</cp:coreProperties>
</file>