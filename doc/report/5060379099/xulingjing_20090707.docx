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42564C" w:rsidRPr="0042564C" w:rsidRDefault="0042564C" w:rsidP="0042564C">
      <w:r>
        <w:rPr>
          <w:rFonts w:hint="eastAsia"/>
        </w:rPr>
        <w:t>人物材质和贴图的读取，并显示。由于前台显示和结构的局限性。只能一个自己结构</w:t>
      </w:r>
      <w:r>
        <w:rPr>
          <w:rFonts w:hint="eastAsia"/>
        </w:rPr>
        <w:t>mash</w:t>
      </w:r>
      <w:r>
        <w:rPr>
          <w:rFonts w:hint="eastAsia"/>
        </w:rPr>
        <w:t>有一个材质一个贴图。贴图还不是</w:t>
      </w:r>
      <w:r>
        <w:rPr>
          <w:rFonts w:hint="eastAsia"/>
        </w:rPr>
        <w:t>3</w:t>
      </w:r>
      <w:r>
        <w:rPr>
          <w:rFonts w:hint="eastAsia"/>
        </w:rPr>
        <w:t>纬的。所以只是能输出正确的数据和显示出部分的材质信息。</w:t>
      </w:r>
    </w:p>
    <w:p w:rsidR="00DC6351" w:rsidRDefault="00DC6351" w:rsidP="0042564C">
      <w:pPr>
        <w:pStyle w:val="1"/>
        <w:rPr>
          <w:rFonts w:hint="eastAsia"/>
        </w:rPr>
      </w:pPr>
      <w:r>
        <w:rPr>
          <w:rFonts w:hint="eastAsia"/>
        </w:rPr>
        <w:t>遇到的问题</w:t>
      </w:r>
    </w:p>
    <w:p w:rsidR="0042564C" w:rsidRPr="0042564C" w:rsidRDefault="0042564C" w:rsidP="0042564C">
      <w:r>
        <w:rPr>
          <w:rFonts w:hint="eastAsia"/>
        </w:rPr>
        <w:t>基本骨骼的架构还没有做好。所以这部分只能大概做做。后期估计要返工。但是不会做很久。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42564C" w:rsidRPr="0042564C" w:rsidRDefault="0042564C" w:rsidP="0042564C">
      <w:r>
        <w:rPr>
          <w:rFonts w:hint="eastAsia"/>
        </w:rPr>
        <w:t>人物骨骼和动画数据的读取并显示。</w:t>
      </w:r>
    </w:p>
    <w:bookmarkEnd w:id="0"/>
    <w:p w:rsidR="0042564C" w:rsidRPr="0042564C" w:rsidRDefault="00DC6351" w:rsidP="0042564C">
      <w:pPr>
        <w:pStyle w:val="1"/>
        <w:ind w:left="360" w:hanging="360"/>
      </w:pPr>
      <w:r>
        <w:rPr>
          <w:rFonts w:hint="eastAsia"/>
        </w:rPr>
        <w:t>经验和感想</w:t>
      </w:r>
    </w:p>
    <w:sectPr w:rsidR="0042564C" w:rsidRPr="0042564C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4FC" w:rsidRDefault="00A554FC" w:rsidP="00C902F7">
      <w:r>
        <w:separator/>
      </w:r>
    </w:p>
  </w:endnote>
  <w:endnote w:type="continuationSeparator" w:id="1">
    <w:p w:rsidR="00A554FC" w:rsidRDefault="00A554FC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4FC" w:rsidRDefault="00A554FC" w:rsidP="00C902F7">
      <w:r>
        <w:separator/>
      </w:r>
    </w:p>
  </w:footnote>
  <w:footnote w:type="continuationSeparator" w:id="1">
    <w:p w:rsidR="00A554FC" w:rsidRDefault="00A554FC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64C"/>
    <w:rsid w:val="0042564C"/>
    <w:rsid w:val="00900D9C"/>
    <w:rsid w:val="00932821"/>
    <w:rsid w:val="00A554FC"/>
    <w:rsid w:val="00C4290B"/>
    <w:rsid w:val="00C902F7"/>
    <w:rsid w:val="00D00C01"/>
    <w:rsid w:val="00D7192B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2</cp:revision>
  <dcterms:created xsi:type="dcterms:W3CDTF">2009-07-07T13:21:00Z</dcterms:created>
  <dcterms:modified xsi:type="dcterms:W3CDTF">2009-07-07T13:25:00Z</dcterms:modified>
</cp:coreProperties>
</file>