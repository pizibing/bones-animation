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B970D9" w:rsidRPr="00B970D9" w:rsidRDefault="00B970D9" w:rsidP="00B970D9">
      <w:r>
        <w:rPr>
          <w:rFonts w:hint="eastAsia"/>
        </w:rPr>
        <w:t>公司开会，修改整体效果运行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B970D9" w:rsidRPr="00B970D9" w:rsidRDefault="00DC6351" w:rsidP="00B970D9">
      <w:pPr>
        <w:pStyle w:val="1"/>
      </w:pPr>
      <w:r>
        <w:rPr>
          <w:rFonts w:hint="eastAsia"/>
        </w:rPr>
        <w:t>遇到的问题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B970D9" w:rsidRPr="00B970D9" w:rsidRDefault="00B970D9" w:rsidP="00B970D9">
      <w:r>
        <w:rPr>
          <w:rFonts w:hint="eastAsia"/>
        </w:rPr>
        <w:t>继续修改</w:t>
      </w:r>
      <w:r>
        <w:rPr>
          <w:rFonts w:hint="eastAsia"/>
        </w:rPr>
        <w:t>bug</w:t>
      </w:r>
    </w:p>
    <w:bookmarkEnd w:id="0"/>
    <w:p w:rsidR="00C4290B" w:rsidRPr="00DC6351" w:rsidRDefault="00DC6351" w:rsidP="00B970D9">
      <w:pPr>
        <w:pStyle w:val="1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E37" w:rsidRDefault="007C3E37" w:rsidP="00C902F7">
      <w:r>
        <w:separator/>
      </w:r>
    </w:p>
  </w:endnote>
  <w:endnote w:type="continuationSeparator" w:id="1">
    <w:p w:rsidR="007C3E37" w:rsidRDefault="007C3E37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E37" w:rsidRDefault="007C3E37" w:rsidP="00C902F7">
      <w:r>
        <w:separator/>
      </w:r>
    </w:p>
  </w:footnote>
  <w:footnote w:type="continuationSeparator" w:id="1">
    <w:p w:rsidR="007C3E37" w:rsidRDefault="007C3E37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E37"/>
    <w:rsid w:val="00173B3B"/>
    <w:rsid w:val="007C3E37"/>
    <w:rsid w:val="00932821"/>
    <w:rsid w:val="00B970D9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2009-07-27T04:44:00Z</dcterms:created>
  <dcterms:modified xsi:type="dcterms:W3CDTF">2009-07-27T04:45:00Z</dcterms:modified>
</cp:coreProperties>
</file>