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9A44E8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  <w:bookmarkStart w:id="0" w:name="_Toc498832882"/>
    </w:p>
    <w:p w:rsidR="009A44E8" w:rsidRPr="009A44E8" w:rsidRDefault="009A44E8" w:rsidP="009A44E8">
      <w:r>
        <w:rPr>
          <w:rFonts w:hint="eastAsia"/>
        </w:rPr>
        <w:t>整体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对顶点的重新读入</w:t>
      </w:r>
    </w:p>
    <w:bookmarkEnd w:id="0"/>
    <w:p w:rsidR="009A44E8" w:rsidRPr="009A44E8" w:rsidRDefault="00DC6351" w:rsidP="009A44E8">
      <w:pPr>
        <w:pStyle w:val="1"/>
        <w:ind w:left="360" w:hanging="360"/>
      </w:pPr>
      <w:r>
        <w:rPr>
          <w:rFonts w:hint="eastAsia"/>
        </w:rPr>
        <w:t>遇到的问题</w:t>
      </w:r>
    </w:p>
    <w:p w:rsidR="00C902F7" w:rsidRDefault="00DC6351" w:rsidP="009A44E8">
      <w:pPr>
        <w:pStyle w:val="1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p w:rsidR="009A44E8" w:rsidRPr="009A44E8" w:rsidRDefault="009A44E8" w:rsidP="009A44E8">
      <w:r>
        <w:rPr>
          <w:rFonts w:hint="eastAsia"/>
        </w:rPr>
        <w:t>继续</w:t>
      </w:r>
      <w:r>
        <w:rPr>
          <w:rFonts w:hint="eastAsia"/>
        </w:rPr>
        <w:t>debug</w:t>
      </w:r>
    </w:p>
    <w:bookmarkEnd w:id="1"/>
    <w:p w:rsidR="00C4290B" w:rsidRPr="00DC6351" w:rsidRDefault="00DC6351" w:rsidP="009A44E8">
      <w:pPr>
        <w:pStyle w:val="1"/>
        <w:ind w:left="360" w:hanging="360"/>
      </w:pPr>
      <w:r>
        <w:rPr>
          <w:rFonts w:hint="eastAsia"/>
        </w:rPr>
        <w:t>经验和感想</w:t>
      </w:r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6B" w:rsidRDefault="00BA336B" w:rsidP="00C902F7">
      <w:r>
        <w:separator/>
      </w:r>
    </w:p>
  </w:endnote>
  <w:endnote w:type="continuationSeparator" w:id="1">
    <w:p w:rsidR="00BA336B" w:rsidRDefault="00BA336B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6B" w:rsidRDefault="00BA336B" w:rsidP="00C902F7">
      <w:r>
        <w:separator/>
      </w:r>
    </w:p>
  </w:footnote>
  <w:footnote w:type="continuationSeparator" w:id="1">
    <w:p w:rsidR="00BA336B" w:rsidRDefault="00BA336B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36B"/>
    <w:rsid w:val="00932821"/>
    <w:rsid w:val="009A44E8"/>
    <w:rsid w:val="009F4239"/>
    <w:rsid w:val="00BA336B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2009-07-27T04:47:00Z</dcterms:created>
  <dcterms:modified xsi:type="dcterms:W3CDTF">2009-07-27T04:48:00Z</dcterms:modified>
</cp:coreProperties>
</file>