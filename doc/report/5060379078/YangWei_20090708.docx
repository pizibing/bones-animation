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DC6351" w:rsidRDefault="00780B55" w:rsidP="00565D87">
      <w:pPr>
        <w:pStyle w:val="a4"/>
      </w:pPr>
      <w:bookmarkStart w:id="0" w:name="_Toc498832882"/>
      <w:r>
        <w:rPr>
          <w:rFonts w:hint="eastAsia"/>
        </w:rPr>
        <w:tab/>
      </w:r>
      <w:bookmarkEnd w:id="0"/>
      <w:r w:rsidR="00565D87" w:rsidRPr="00565D87">
        <w:rPr>
          <w:rFonts w:hint="eastAsia"/>
        </w:rPr>
        <w:t>完成</w:t>
      </w:r>
      <w:r w:rsidR="00346A78">
        <w:rPr>
          <w:rFonts w:hint="eastAsia"/>
        </w:rPr>
        <w:t>C</w:t>
      </w:r>
      <w:r w:rsidR="00565D87" w:rsidRPr="00565D87">
        <w:rPr>
          <w:rFonts w:hint="eastAsia"/>
        </w:rPr>
        <w:t>hAnimationManager</w:t>
      </w:r>
      <w:r w:rsidR="00565D87" w:rsidRPr="00565D87">
        <w:rPr>
          <w:rFonts w:hint="eastAsia"/>
        </w:rPr>
        <w:t>，</w:t>
      </w:r>
      <w:r w:rsidR="00346A78">
        <w:rPr>
          <w:rFonts w:hint="eastAsia"/>
        </w:rPr>
        <w:t>C</w:t>
      </w:r>
      <w:r w:rsidR="00565D87" w:rsidRPr="00565D87">
        <w:rPr>
          <w:rFonts w:hint="eastAsia"/>
        </w:rPr>
        <w:t>hSkeleton</w:t>
      </w:r>
      <w:r w:rsidR="00565D87" w:rsidRPr="00565D87">
        <w:rPr>
          <w:rFonts w:hint="eastAsia"/>
        </w:rPr>
        <w:t>以及</w:t>
      </w:r>
      <w:r w:rsidR="00565D87" w:rsidRPr="00565D87">
        <w:rPr>
          <w:rFonts w:hint="eastAsia"/>
        </w:rPr>
        <w:t xml:space="preserve"> </w:t>
      </w:r>
      <w:r w:rsidR="00346A78">
        <w:rPr>
          <w:rFonts w:hint="eastAsia"/>
        </w:rPr>
        <w:t>C</w:t>
      </w:r>
      <w:r w:rsidR="00565D87" w:rsidRPr="00565D87">
        <w:rPr>
          <w:rFonts w:hint="eastAsia"/>
        </w:rPr>
        <w:t>hBone</w:t>
      </w:r>
      <w:r w:rsidR="00565D87" w:rsidRPr="00565D87">
        <w:rPr>
          <w:rFonts w:hint="eastAsia"/>
        </w:rPr>
        <w:t>的部分定义。</w:t>
      </w:r>
      <w:r w:rsidR="00DC6351">
        <w:rPr>
          <w:rFonts w:hint="eastAsia"/>
        </w:rPr>
        <w:t>遇到的问题</w:t>
      </w:r>
    </w:p>
    <w:p w:rsidR="00923C25" w:rsidRDefault="000E23D3" w:rsidP="000E23D3">
      <w:pPr>
        <w:pStyle w:val="a7"/>
        <w:numPr>
          <w:ilvl w:val="0"/>
          <w:numId w:val="1"/>
        </w:numPr>
        <w:ind w:firstLineChars="0"/>
      </w:pPr>
      <w:bookmarkStart w:id="1" w:name="遇到的问题"/>
      <w:r>
        <w:t>对于由</w:t>
      </w:r>
      <w:r>
        <w:t>bone</w:t>
      </w:r>
      <w:r>
        <w:t>和顶点初始信息计算新的位置和法矢有异议</w:t>
      </w:r>
      <w:bookmarkEnd w:id="1"/>
    </w:p>
    <w:p w:rsidR="000E23D3" w:rsidRPr="000E23D3" w:rsidRDefault="000E23D3" w:rsidP="00350B76">
      <w:pPr>
        <w:pStyle w:val="a7"/>
        <w:numPr>
          <w:ilvl w:val="0"/>
          <w:numId w:val="1"/>
        </w:numPr>
        <w:ind w:firstLineChars="0"/>
      </w:pPr>
      <w:r>
        <w:t>对于</w:t>
      </w:r>
      <w:r>
        <w:t>FCollada</w:t>
      </w:r>
      <w:r>
        <w:t>中</w:t>
      </w:r>
      <w:r>
        <w:t>Animation</w:t>
      </w:r>
      <w:r>
        <w:t>的结构还不了解</w:t>
      </w:r>
      <w:r>
        <w:t>,</w:t>
      </w:r>
      <w:r>
        <w:t>特别是变换不知道是相对的还是绝对的</w:t>
      </w:r>
      <w:r>
        <w:t>.</w:t>
      </w:r>
    </w:p>
    <w:p w:rsidR="00565D87" w:rsidRDefault="00565D87" w:rsidP="00C902F7">
      <w:pPr>
        <w:pStyle w:val="1"/>
        <w:ind w:left="360" w:hanging="360"/>
      </w:pPr>
      <w:bookmarkStart w:id="2" w:name="_Toc498832884"/>
      <w:r>
        <w:rPr>
          <w:rFonts w:hint="eastAsia"/>
        </w:rPr>
        <w:t>遇到的问题</w:t>
      </w:r>
    </w:p>
    <w:p w:rsidR="00565D87" w:rsidRPr="00565D87" w:rsidRDefault="00565D87" w:rsidP="00565D87">
      <w:r>
        <w:rPr>
          <w:rFonts w:hint="eastAsia"/>
        </w:rPr>
        <w:tab/>
      </w:r>
      <w:r>
        <w:t>对于动画部分的转换采用绝对变换还是相对变换不是很了解</w:t>
      </w:r>
      <w:r>
        <w:t xml:space="preserve"> </w:t>
      </w:r>
      <w:r>
        <w:t>解决：通过讨论，决定将变换由相对计算成绝对，播放时只需要调用变换，而不需要全部重算。</w:t>
      </w:r>
    </w:p>
    <w:p w:rsidR="00565D87" w:rsidRDefault="00565D87" w:rsidP="00C902F7">
      <w:pPr>
        <w:pStyle w:val="1"/>
        <w:ind w:left="360" w:hanging="360"/>
      </w:pPr>
      <w:r>
        <w:rPr>
          <w:rFonts w:hint="eastAsia"/>
        </w:rPr>
        <w:t>下一天的工作计划</w:t>
      </w:r>
    </w:p>
    <w:p w:rsidR="00C4290B" w:rsidRPr="00DC6351" w:rsidRDefault="00565D87" w:rsidP="00565D87">
      <w:r>
        <w:rPr>
          <w:rFonts w:hint="eastAsia"/>
        </w:rPr>
        <w:tab/>
      </w:r>
      <w:bookmarkStart w:id="3" w:name="下一天的工作计划"/>
      <w:bookmarkEnd w:id="2"/>
      <w:r>
        <w:t>完成</w:t>
      </w:r>
      <w:r>
        <w:t>chBone</w:t>
      </w:r>
      <w:r>
        <w:t>及动画部分的定义，逐一实现已定义类方法。</w:t>
      </w:r>
      <w:bookmarkEnd w:id="3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5E1" w:rsidRDefault="008345E1" w:rsidP="00C902F7">
      <w:r>
        <w:separator/>
      </w:r>
    </w:p>
  </w:endnote>
  <w:endnote w:type="continuationSeparator" w:id="0">
    <w:p w:rsidR="008345E1" w:rsidRDefault="008345E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5E1" w:rsidRDefault="008345E1" w:rsidP="00C902F7">
      <w:r>
        <w:separator/>
      </w:r>
    </w:p>
  </w:footnote>
  <w:footnote w:type="continuationSeparator" w:id="0">
    <w:p w:rsidR="008345E1" w:rsidRDefault="008345E1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00478"/>
    <w:rsid w:val="00170746"/>
    <w:rsid w:val="001C0255"/>
    <w:rsid w:val="002324EB"/>
    <w:rsid w:val="0031456E"/>
    <w:rsid w:val="00346A78"/>
    <w:rsid w:val="0034775C"/>
    <w:rsid w:val="00350B76"/>
    <w:rsid w:val="003E7F38"/>
    <w:rsid w:val="004537A0"/>
    <w:rsid w:val="00542C6A"/>
    <w:rsid w:val="00565D87"/>
    <w:rsid w:val="005E4D42"/>
    <w:rsid w:val="00601734"/>
    <w:rsid w:val="00762617"/>
    <w:rsid w:val="00780B55"/>
    <w:rsid w:val="007A43A7"/>
    <w:rsid w:val="008345E1"/>
    <w:rsid w:val="00874965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101</TotalTime>
  <Pages>1</Pages>
  <Words>38</Words>
  <Characters>217</Characters>
  <Application>Microsoft Office Word</Application>
  <DocSecurity>0</DocSecurity>
  <Lines>1</Lines>
  <Paragraphs>1</Paragraphs>
  <ScaleCrop>false</ScaleCrop>
  <Company>Lenovo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11</cp:revision>
  <dcterms:created xsi:type="dcterms:W3CDTF">2009-06-24T10:43:00Z</dcterms:created>
  <dcterms:modified xsi:type="dcterms:W3CDTF">2009-07-22T06:04:00Z</dcterms:modified>
</cp:coreProperties>
</file>