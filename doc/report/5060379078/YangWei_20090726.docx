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C4290B" w:rsidRPr="00DC6351" w:rsidRDefault="00780B55" w:rsidP="00574892">
      <w:pPr>
        <w:pStyle w:val="a4"/>
      </w:pPr>
      <w:bookmarkStart w:id="0" w:name="_Toc498832882"/>
      <w:r>
        <w:rPr>
          <w:rFonts w:hint="eastAsia"/>
        </w:rPr>
        <w:tab/>
      </w:r>
      <w:bookmarkEnd w:id="0"/>
      <w:r w:rsidR="00574892">
        <w:rPr>
          <w:rFonts w:hint="eastAsia"/>
        </w:rPr>
        <w:t>使用另一种</w:t>
      </w:r>
      <w:r w:rsidR="00574892">
        <w:rPr>
          <w:rFonts w:hint="eastAsia"/>
        </w:rPr>
        <w:t>fps</w:t>
      </w:r>
      <w:r w:rsidR="00574892">
        <w:rPr>
          <w:rFonts w:hint="eastAsia"/>
        </w:rPr>
        <w:t>计算方法</w:t>
      </w:r>
      <w:r w:rsidR="00574892">
        <w:rPr>
          <w:rFonts w:hint="eastAsia"/>
        </w:rPr>
        <w:t>,</w:t>
      </w:r>
      <w:r w:rsidR="00574892">
        <w:rPr>
          <w:rFonts w:hint="eastAsia"/>
        </w:rPr>
        <w:t>直接数</w:t>
      </w:r>
      <w:r w:rsidR="00574892">
        <w:rPr>
          <w:rFonts w:hint="eastAsia"/>
        </w:rPr>
        <w:t>1</w:t>
      </w:r>
      <w:r w:rsidR="00574892">
        <w:rPr>
          <w:rFonts w:hint="eastAsia"/>
        </w:rPr>
        <w:t>秒的帧数，而不是一帧时间的倒数，以稳定数值</w:t>
      </w:r>
      <w:r w:rsidR="00574892">
        <w:rPr>
          <w:rFonts w:hint="eastAsia"/>
        </w:rPr>
        <w:t>.</w:t>
      </w:r>
      <w:r w:rsidR="00574892">
        <w:rPr>
          <w:rFonts w:hint="eastAsia"/>
        </w:rPr>
        <w:t>正确载入</w:t>
      </w:r>
      <w:r w:rsidR="00574892">
        <w:rPr>
          <w:rFonts w:hint="eastAsia"/>
        </w:rPr>
        <w:t>bindPoseMatrix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0D3" w:rsidRDefault="007E40D3" w:rsidP="00C902F7">
      <w:r>
        <w:separator/>
      </w:r>
    </w:p>
  </w:endnote>
  <w:endnote w:type="continuationSeparator" w:id="0">
    <w:p w:rsidR="007E40D3" w:rsidRDefault="007E40D3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0D3" w:rsidRDefault="007E40D3" w:rsidP="00C902F7">
      <w:r>
        <w:separator/>
      </w:r>
    </w:p>
  </w:footnote>
  <w:footnote w:type="continuationSeparator" w:id="0">
    <w:p w:rsidR="007E40D3" w:rsidRDefault="007E40D3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22576"/>
    <w:rsid w:val="00070E1A"/>
    <w:rsid w:val="000A19CD"/>
    <w:rsid w:val="000D2D05"/>
    <w:rsid w:val="000E23D3"/>
    <w:rsid w:val="00170746"/>
    <w:rsid w:val="00177540"/>
    <w:rsid w:val="001C0255"/>
    <w:rsid w:val="002324EB"/>
    <w:rsid w:val="0031456E"/>
    <w:rsid w:val="00350B76"/>
    <w:rsid w:val="003E7F38"/>
    <w:rsid w:val="004537A0"/>
    <w:rsid w:val="00542C6A"/>
    <w:rsid w:val="00574892"/>
    <w:rsid w:val="005E4D42"/>
    <w:rsid w:val="00762617"/>
    <w:rsid w:val="00780B55"/>
    <w:rsid w:val="007A43A7"/>
    <w:rsid w:val="007E40D3"/>
    <w:rsid w:val="00874965"/>
    <w:rsid w:val="00923C25"/>
    <w:rsid w:val="00926E12"/>
    <w:rsid w:val="00932821"/>
    <w:rsid w:val="00937C40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0222C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110</TotalTime>
  <Pages>1</Pages>
  <Words>10</Words>
  <Characters>61</Characters>
  <Application>Microsoft Office Word</Application>
  <DocSecurity>0</DocSecurity>
  <Lines>1</Lines>
  <Paragraphs>1</Paragraphs>
  <ScaleCrop>false</ScaleCrop>
  <Company>Lenovo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12</cp:revision>
  <dcterms:created xsi:type="dcterms:W3CDTF">2009-06-24T10:43:00Z</dcterms:created>
  <dcterms:modified xsi:type="dcterms:W3CDTF">2009-07-28T08:33:00Z</dcterms:modified>
</cp:coreProperties>
</file>