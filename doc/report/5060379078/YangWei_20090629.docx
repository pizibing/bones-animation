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r w:rsidR="00874965">
        <w:rPr>
          <w:rFonts w:hint="eastAsia"/>
        </w:rPr>
        <w:t>上午，解决</w:t>
      </w:r>
      <w:r w:rsidR="00874965">
        <w:rPr>
          <w:rFonts w:hint="eastAsia"/>
        </w:rPr>
        <w:t>FCollada</w:t>
      </w:r>
      <w:r w:rsidR="00874965">
        <w:rPr>
          <w:rFonts w:hint="eastAsia"/>
        </w:rPr>
        <w:t>环境配置问题，</w:t>
      </w:r>
      <w:r w:rsidR="00874965">
        <w:rPr>
          <w:rFonts w:hint="eastAsia"/>
        </w:rPr>
        <w:t>google code</w:t>
      </w:r>
      <w:r w:rsidR="00874965">
        <w:rPr>
          <w:rFonts w:hint="eastAsia"/>
        </w:rPr>
        <w:t>的</w:t>
      </w:r>
      <w:r w:rsidR="00874965">
        <w:rPr>
          <w:rFonts w:hint="eastAsia"/>
        </w:rPr>
        <w:t>Wiki</w:t>
      </w:r>
      <w:r w:rsidR="00874965">
        <w:rPr>
          <w:rFonts w:hint="eastAsia"/>
        </w:rPr>
        <w:t>使用已经比较熟练，目录雏形建立。下午去公司总结回顾，决定了下一周的</w:t>
      </w:r>
      <w:r w:rsidR="00874965">
        <w:rPr>
          <w:rFonts w:hint="eastAsia"/>
        </w:rPr>
        <w:t>Task</w:t>
      </w:r>
      <w:r w:rsidR="00874965">
        <w:rPr>
          <w:rFonts w:hint="eastAsia"/>
        </w:rPr>
        <w:t>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9E0B3D" w:rsidRDefault="00780B55" w:rsidP="00874965">
      <w:r>
        <w:rPr>
          <w:rFonts w:hint="eastAsia"/>
        </w:rPr>
        <w:tab/>
      </w:r>
      <w:r w:rsidR="00874965">
        <w:rPr>
          <w:rFonts w:hint="eastAsia"/>
        </w:rPr>
        <w:t>上周</w:t>
      </w:r>
      <w:r w:rsidR="00874965">
        <w:rPr>
          <w:rFonts w:hint="eastAsia"/>
        </w:rPr>
        <w:t>FCollada</w:t>
      </w:r>
      <w:r w:rsidR="00874965">
        <w:rPr>
          <w:rFonts w:hint="eastAsia"/>
        </w:rPr>
        <w:t>配置中出现的一些诡异的错误，发现不是配置问题，而是我们的一个类的定义与</w:t>
      </w:r>
      <w:r w:rsidR="00874965">
        <w:rPr>
          <w:rFonts w:hint="eastAsia"/>
        </w:rPr>
        <w:t>VS</w:t>
      </w:r>
      <w:r w:rsidR="00874965">
        <w:rPr>
          <w:rFonts w:hint="eastAsia"/>
        </w:rPr>
        <w:t>的一个定义冲突。</w:t>
      </w:r>
    </w:p>
    <w:p w:rsidR="00874965" w:rsidRPr="00780B55" w:rsidRDefault="00874965" w:rsidP="00874965">
      <w:r>
        <w:rPr>
          <w:rFonts w:hint="eastAsia"/>
        </w:rPr>
        <w:tab/>
      </w:r>
      <w:r>
        <w:rPr>
          <w:rFonts w:hint="eastAsia"/>
        </w:rPr>
        <w:t>解决方式，重名名我们的定义。</w:t>
      </w:r>
    </w:p>
    <w:p w:rsidR="00C902F7" w:rsidRDefault="00DC6351" w:rsidP="00C902F7">
      <w:pPr>
        <w:pStyle w:val="1"/>
        <w:ind w:left="360" w:hanging="360"/>
      </w:pPr>
      <w:bookmarkStart w:id="1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r w:rsidR="00874965">
        <w:rPr>
          <w:rFonts w:hint="eastAsia"/>
        </w:rPr>
        <w:t>上午研究骨骼动画的层次结构，下午实现架构。</w:t>
      </w:r>
    </w:p>
    <w:bookmarkEnd w:id="1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Default="00FF5FB9">
      <w:pPr>
        <w:rPr>
          <w:rFonts w:hint="eastAsia"/>
        </w:rPr>
      </w:pPr>
      <w:r>
        <w:rPr>
          <w:rFonts w:hint="eastAsia"/>
        </w:rPr>
        <w:tab/>
      </w:r>
      <w:r w:rsidR="00874965">
        <w:rPr>
          <w:rFonts w:hint="eastAsia"/>
        </w:rPr>
        <w:t>对于类的命名</w:t>
      </w:r>
      <w:r w:rsidR="00FD64BD">
        <w:rPr>
          <w:rFonts w:hint="eastAsia"/>
        </w:rPr>
        <w:t>，最好加入项目前缀，以防止与公共库冲突。</w:t>
      </w:r>
    </w:p>
    <w:p w:rsidR="009D2B87" w:rsidRDefault="009D2B87" w:rsidP="009D2B87">
      <w:pPr>
        <w:rPr>
          <w:rFonts w:hint="eastAsia"/>
        </w:rPr>
      </w:pPr>
    </w:p>
    <w:p w:rsidR="009D2B87" w:rsidRPr="009D2B87" w:rsidRDefault="009D2B87" w:rsidP="009D2B87">
      <w:pPr>
        <w:rPr>
          <w:rFonts w:hint="eastAsia"/>
          <w:b/>
          <w:sz w:val="28"/>
          <w:szCs w:val="28"/>
        </w:rPr>
      </w:pPr>
      <w:r w:rsidRPr="009D2B87">
        <w:rPr>
          <w:rFonts w:hint="eastAsia"/>
          <w:b/>
          <w:sz w:val="28"/>
          <w:szCs w:val="28"/>
        </w:rPr>
        <w:t>从公司获取的</w:t>
      </w:r>
      <w:r w:rsidRPr="009D2B87">
        <w:rPr>
          <w:rFonts w:hint="eastAsia"/>
          <w:b/>
          <w:sz w:val="28"/>
          <w:szCs w:val="28"/>
        </w:rPr>
        <w:t>Best Practice</w:t>
      </w:r>
    </w:p>
    <w:p w:rsidR="009D2B87" w:rsidRDefault="009D2B87" w:rsidP="009D2B87">
      <w:r>
        <w:t xml:space="preserve">  * Code Review</w:t>
      </w:r>
    </w:p>
    <w:p w:rsidR="009D2B87" w:rsidRDefault="009D2B87" w:rsidP="009D2B87">
      <w:r>
        <w:t xml:space="preserve">  * Daily Meeting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让别人了解你做了什么，你也可以从其他人那里获得灵感。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遇到难题尽早的提出来，比自己花大量的时间解决更有价值。我们是团队开发，不是个人舞台。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类的封装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尽可能少得暴露类的内部数据</w:t>
      </w:r>
    </w:p>
    <w:p w:rsidR="009D2B87" w:rsidRDefault="009D2B87" w:rsidP="009D2B87">
      <w:r>
        <w:t xml:space="preserve">  * const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尽可能多的使用</w:t>
      </w:r>
      <w:r>
        <w:rPr>
          <w:rFonts w:hint="eastAsia"/>
        </w:rPr>
        <w:t>const</w:t>
      </w:r>
      <w:r>
        <w:rPr>
          <w:rFonts w:hint="eastAsia"/>
        </w:rPr>
        <w:t>以防止你的数据被意外修改。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注释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高级语言是给人看的，好的注释不但可以让别人看懂你的代码，也可以帮你回忆起你的算法与设计。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头文件编写规则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复杂的实现，经常改动的实现，放在</w:t>
      </w:r>
      <w:r>
        <w:rPr>
          <w:rFonts w:hint="eastAsia"/>
        </w:rPr>
        <w:t>cpp</w:t>
      </w:r>
      <w:r>
        <w:rPr>
          <w:rFonts w:hint="eastAsia"/>
        </w:rPr>
        <w:t>中，可以加快代码生成。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尽量减少头文件对其他文件的引用，以防止循环依赖。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一个头文件只放一个类，可以通过文件名就了解内容。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宏</w:t>
      </w:r>
      <w:r>
        <w:rPr>
          <w:rFonts w:hint="eastAsia"/>
        </w:rPr>
        <w:t>#define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尽量使用</w:t>
      </w:r>
      <w:r>
        <w:rPr>
          <w:rFonts w:hint="eastAsia"/>
        </w:rPr>
        <w:t xml:space="preserve">static const Type </w:t>
      </w:r>
      <w:r>
        <w:rPr>
          <w:rFonts w:hint="eastAsia"/>
        </w:rPr>
        <w:t>代替，因为</w:t>
      </w:r>
      <w:r>
        <w:rPr>
          <w:rFonts w:hint="eastAsia"/>
        </w:rPr>
        <w:t>#define</w:t>
      </w:r>
      <w:r>
        <w:rPr>
          <w:rFonts w:hint="eastAsia"/>
        </w:rPr>
        <w:t>不做类型检查，而且可能会出现优先级错误</w:t>
      </w:r>
    </w:p>
    <w:p w:rsidR="009D2B87" w:rsidRDefault="009D2B87" w:rsidP="009D2B87">
      <w:r>
        <w:t xml:space="preserve">  * new and delete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小心使用</w:t>
      </w:r>
      <w:r>
        <w:rPr>
          <w:rFonts w:hint="eastAsia"/>
        </w:rPr>
        <w:t>new</w:t>
      </w:r>
      <w:r>
        <w:rPr>
          <w:rFonts w:hint="eastAsia"/>
        </w:rPr>
        <w:t>，清楚如何传递与使用，以及谁负责释放。内存泄露将导致很多未知的错误。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代码健康度</w:t>
      </w:r>
      <w:r>
        <w:rPr>
          <w:rFonts w:hint="eastAsia"/>
        </w:rPr>
        <w:t xml:space="preserve"> assert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关键代码尽量加上</w:t>
      </w:r>
      <w:r>
        <w:rPr>
          <w:rFonts w:hint="eastAsia"/>
        </w:rPr>
        <w:t>assert</w:t>
      </w:r>
      <w:r>
        <w:rPr>
          <w:rFonts w:hint="eastAsia"/>
        </w:rPr>
        <w:t>，可以帮助调试，追踪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9D2B87" w:rsidRDefault="009D2B87" w:rsidP="009D2B87">
      <w:r>
        <w:t xml:space="preserve">  * vector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为了性能以及空间节约，尽量不用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9D2B87" w:rsidRDefault="009D2B87" w:rsidP="009D2B87">
      <w:pPr>
        <w:rPr>
          <w:rFonts w:hint="eastAsia"/>
        </w:rPr>
      </w:pPr>
      <w:r>
        <w:rPr>
          <w:rFonts w:hint="eastAsia"/>
        </w:rPr>
        <w:lastRenderedPageBreak/>
        <w:t xml:space="preserve">  * </w:t>
      </w:r>
      <w:r>
        <w:rPr>
          <w:rFonts w:hint="eastAsia"/>
        </w:rPr>
        <w:t>类视图</w:t>
      </w:r>
    </w:p>
    <w:p w:rsidR="009D2B87" w:rsidRPr="00DC6351" w:rsidRDefault="009D2B87" w:rsidP="009D2B87">
      <w:r>
        <w:rPr>
          <w:rFonts w:hint="eastAsia"/>
        </w:rPr>
        <w:t xml:space="preserve">    </w:t>
      </w:r>
      <w:r>
        <w:rPr>
          <w:rFonts w:hint="eastAsia"/>
        </w:rPr>
        <w:t>一张简单明确的类视图要比几页的说明更容易让人明白你的设计。</w:t>
      </w:r>
    </w:p>
    <w:sectPr w:rsidR="009D2B87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5CA" w:rsidRDefault="00B045CA" w:rsidP="00C902F7">
      <w:r>
        <w:separator/>
      </w:r>
    </w:p>
  </w:endnote>
  <w:endnote w:type="continuationSeparator" w:id="0">
    <w:p w:rsidR="00B045CA" w:rsidRDefault="00B045CA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5CA" w:rsidRDefault="00B045CA" w:rsidP="00C902F7">
      <w:r>
        <w:separator/>
      </w:r>
    </w:p>
  </w:footnote>
  <w:footnote w:type="continuationSeparator" w:id="0">
    <w:p w:rsidR="00B045CA" w:rsidRDefault="00B045CA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170746"/>
    <w:rsid w:val="001C0255"/>
    <w:rsid w:val="002324EB"/>
    <w:rsid w:val="003E7F38"/>
    <w:rsid w:val="004537A0"/>
    <w:rsid w:val="005E4D42"/>
    <w:rsid w:val="00762617"/>
    <w:rsid w:val="00780B55"/>
    <w:rsid w:val="007A43A7"/>
    <w:rsid w:val="00874965"/>
    <w:rsid w:val="00926E12"/>
    <w:rsid w:val="00932821"/>
    <w:rsid w:val="009540E2"/>
    <w:rsid w:val="009D2B87"/>
    <w:rsid w:val="009E0B3D"/>
    <w:rsid w:val="00B045CA"/>
    <w:rsid w:val="00C4290B"/>
    <w:rsid w:val="00C902F7"/>
    <w:rsid w:val="00D00C01"/>
    <w:rsid w:val="00DC6351"/>
    <w:rsid w:val="00DC6B93"/>
    <w:rsid w:val="00DC7599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107</TotalTime>
  <Pages>2</Pages>
  <Words>129</Words>
  <Characters>737</Characters>
  <Application>Microsoft Office Word</Application>
  <DocSecurity>0</DocSecurity>
  <Lines>6</Lines>
  <Paragraphs>1</Paragraphs>
  <ScaleCrop>false</ScaleCrop>
  <Company>Lenovo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5</cp:revision>
  <dcterms:created xsi:type="dcterms:W3CDTF">2009-06-24T10:43:00Z</dcterms:created>
  <dcterms:modified xsi:type="dcterms:W3CDTF">2009-06-30T10:30:00Z</dcterms:modified>
</cp:coreProperties>
</file>