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bookmarkStart w:id="1" w:name="完成的工作"/>
      <w:r w:rsidR="00C83F73">
        <w:t>上午和任庆杰讨论确定了整个人物模型的架构</w:t>
      </w:r>
      <w:r w:rsidR="00C83F73">
        <w:t>,</w:t>
      </w:r>
      <w:r w:rsidR="00C83F73">
        <w:t>包括骨骼</w:t>
      </w:r>
      <w:r w:rsidR="00C83F73">
        <w:t>,</w:t>
      </w:r>
      <w:r w:rsidR="00C83F73">
        <w:t>动画</w:t>
      </w:r>
      <w:r w:rsidR="00C83F73">
        <w:t>,Skin,Instance</w:t>
      </w:r>
      <w:r w:rsidR="00C83F73">
        <w:t>等</w:t>
      </w:r>
      <w:r w:rsidR="00C83F73">
        <w:t>,</w:t>
      </w:r>
      <w:r w:rsidR="00C83F73">
        <w:t>以及一些实现的细节</w:t>
      </w:r>
      <w:r w:rsidR="00C83F73">
        <w:t xml:space="preserve">. </w:t>
      </w:r>
      <w:r w:rsidR="00C83F73">
        <w:t>下午建立了基本的结构</w:t>
      </w:r>
      <w:r w:rsidR="00C83F73">
        <w:t>,</w:t>
      </w:r>
      <w:r w:rsidR="00C83F73">
        <w:t>包括类的说明</w:t>
      </w:r>
      <w:bookmarkEnd w:id="1"/>
      <w:r w:rsidR="00C83F73">
        <w:rPr>
          <w:rFonts w:hint="eastAsia"/>
        </w:rPr>
        <w:t>.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923C25" w:rsidRDefault="000E23D3" w:rsidP="000E23D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bookmarkStart w:id="2" w:name="遇到的问题"/>
      <w:r>
        <w:t>对于由</w:t>
      </w:r>
      <w:r>
        <w:t>bone</w:t>
      </w:r>
      <w:r>
        <w:t>和顶点初始信息计算新的位置和法矢有异议</w:t>
      </w:r>
      <w:bookmarkEnd w:id="2"/>
    </w:p>
    <w:p w:rsidR="000E23D3" w:rsidRDefault="000E23D3" w:rsidP="000E23D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对于</w:t>
      </w:r>
      <w:r>
        <w:t>FCollada</w:t>
      </w:r>
      <w:r>
        <w:t>中</w:t>
      </w:r>
      <w:r>
        <w:t>Animation</w:t>
      </w:r>
      <w:r>
        <w:t>的结构还不了解</w:t>
      </w:r>
      <w:r>
        <w:t>,</w:t>
      </w:r>
      <w:r>
        <w:t>特别是变换不知道是相对的还是绝对的</w:t>
      </w:r>
      <w:r>
        <w:t>.</w:t>
      </w:r>
    </w:p>
    <w:p w:rsidR="000E23D3" w:rsidRPr="000E23D3" w:rsidRDefault="000E23D3" w:rsidP="00350B76"/>
    <w:p w:rsidR="00C902F7" w:rsidRDefault="00DC6351" w:rsidP="00C902F7">
      <w:pPr>
        <w:pStyle w:val="1"/>
        <w:ind w:left="360" w:hanging="360"/>
      </w:pPr>
      <w:bookmarkStart w:id="3" w:name="_Toc498832884"/>
      <w:r>
        <w:rPr>
          <w:rFonts w:hint="eastAsia"/>
        </w:rPr>
        <w:t>下一天的工作计划</w:t>
      </w:r>
    </w:p>
    <w:p w:rsidR="00780B55" w:rsidRPr="00780B55" w:rsidRDefault="00780B55" w:rsidP="00780B55">
      <w:r>
        <w:rPr>
          <w:rFonts w:hint="eastAsia"/>
        </w:rPr>
        <w:tab/>
      </w:r>
      <w:bookmarkStart w:id="4" w:name="下一天的工作计划"/>
      <w:r w:rsidR="000E23D3">
        <w:t>完成人物模型的类定义</w:t>
      </w:r>
      <w:r w:rsidR="000E23D3">
        <w:t>,</w:t>
      </w:r>
      <w:r w:rsidR="000E23D3">
        <w:t>逐一实现类的方法成员</w:t>
      </w:r>
      <w:r w:rsidR="000E23D3">
        <w:t>.</w:t>
      </w:r>
      <w:bookmarkEnd w:id="4"/>
    </w:p>
    <w:bookmarkEnd w:id="3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FF5FB9" w:rsidP="000E23D3">
      <w:r>
        <w:rPr>
          <w:rFonts w:hint="eastAsia"/>
        </w:rPr>
        <w:tab/>
      </w:r>
      <w:bookmarkStart w:id="5" w:name="经验和感想"/>
      <w:r w:rsidR="000E23D3">
        <w:t>通过讨论不但可以集思广益</w:t>
      </w:r>
      <w:r w:rsidR="000E23D3">
        <w:t>,</w:t>
      </w:r>
      <w:r w:rsidR="000E23D3">
        <w:t>也可以使自己思路更加清晰</w:t>
      </w:r>
      <w:r w:rsidR="000E23D3">
        <w:t>.</w:t>
      </w:r>
      <w:bookmarkEnd w:id="5"/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BA0" w:rsidRDefault="00BE5BA0" w:rsidP="00C902F7">
      <w:r>
        <w:separator/>
      </w:r>
    </w:p>
  </w:endnote>
  <w:endnote w:type="continuationSeparator" w:id="0">
    <w:p w:rsidR="00BE5BA0" w:rsidRDefault="00BE5BA0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BA0" w:rsidRDefault="00BE5BA0" w:rsidP="00C902F7">
      <w:r>
        <w:separator/>
      </w:r>
    </w:p>
  </w:footnote>
  <w:footnote w:type="continuationSeparator" w:id="0">
    <w:p w:rsidR="00BE5BA0" w:rsidRDefault="00BE5BA0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1282D"/>
    <w:rsid w:val="000A19CD"/>
    <w:rsid w:val="000E23D3"/>
    <w:rsid w:val="00170746"/>
    <w:rsid w:val="001C0255"/>
    <w:rsid w:val="002324EB"/>
    <w:rsid w:val="0031456E"/>
    <w:rsid w:val="00350B76"/>
    <w:rsid w:val="003E7F38"/>
    <w:rsid w:val="004537A0"/>
    <w:rsid w:val="00542C6A"/>
    <w:rsid w:val="005E4D42"/>
    <w:rsid w:val="00762617"/>
    <w:rsid w:val="00780B55"/>
    <w:rsid w:val="007A43A7"/>
    <w:rsid w:val="00874965"/>
    <w:rsid w:val="00923C25"/>
    <w:rsid w:val="00926E12"/>
    <w:rsid w:val="00932821"/>
    <w:rsid w:val="009540E2"/>
    <w:rsid w:val="009E0B3D"/>
    <w:rsid w:val="00BE5BA0"/>
    <w:rsid w:val="00C4290B"/>
    <w:rsid w:val="00C83F73"/>
    <w:rsid w:val="00C902F7"/>
    <w:rsid w:val="00CE0CC0"/>
    <w:rsid w:val="00D00C01"/>
    <w:rsid w:val="00DC6351"/>
    <w:rsid w:val="00DC7599"/>
    <w:rsid w:val="00EA37A1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97</TotalTime>
  <Pages>1</Pages>
  <Words>35</Words>
  <Characters>200</Characters>
  <Application>Microsoft Office Word</Application>
  <DocSecurity>0</DocSecurity>
  <Lines>1</Lines>
  <Paragraphs>1</Paragraphs>
  <ScaleCrop>false</ScaleCrop>
  <Company>Lenovo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9</cp:revision>
  <dcterms:created xsi:type="dcterms:W3CDTF">2009-06-24T10:43:00Z</dcterms:created>
  <dcterms:modified xsi:type="dcterms:W3CDTF">2009-07-08T01:15:00Z</dcterms:modified>
</cp:coreProperties>
</file>