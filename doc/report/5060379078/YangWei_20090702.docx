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780B55" w:rsidRPr="00780B55" w:rsidRDefault="00780B55" w:rsidP="00780B55">
      <w:pPr>
        <w:pStyle w:val="a4"/>
      </w:pPr>
      <w:bookmarkStart w:id="0" w:name="_Toc498832882"/>
      <w:r>
        <w:rPr>
          <w:rFonts w:hint="eastAsia"/>
        </w:rPr>
        <w:tab/>
      </w:r>
      <w:r w:rsidR="003D3791" w:rsidRPr="003D3791">
        <w:rPr>
          <w:rFonts w:hint="eastAsia"/>
        </w:rPr>
        <w:t>完成</w:t>
      </w:r>
      <w:r w:rsidR="003D3791" w:rsidRPr="003D3791">
        <w:rPr>
          <w:rFonts w:hint="eastAsia"/>
        </w:rPr>
        <w:t>coreskeleton,corebone,skeleton,bone</w:t>
      </w:r>
      <w:r w:rsidR="003D3791" w:rsidRPr="003D3791">
        <w:rPr>
          <w:rFonts w:hint="eastAsia"/>
        </w:rPr>
        <w:t>的接口定义。进一步了解了</w:t>
      </w:r>
      <w:r w:rsidR="003D3791" w:rsidRPr="003D3791">
        <w:rPr>
          <w:rFonts w:hint="eastAsia"/>
        </w:rPr>
        <w:t>cal3d</w:t>
      </w:r>
      <w:r w:rsidR="003D3791" w:rsidRPr="003D3791">
        <w:rPr>
          <w:rFonts w:hint="eastAsia"/>
        </w:rPr>
        <w:t>中骨骼动画实现细节。</w:t>
      </w:r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遇到的问题</w:t>
      </w:r>
    </w:p>
    <w:p w:rsidR="00923C25" w:rsidRPr="00923C25" w:rsidRDefault="00780B55" w:rsidP="00350B76">
      <w:r>
        <w:rPr>
          <w:rFonts w:hint="eastAsia"/>
        </w:rPr>
        <w:tab/>
      </w:r>
      <w:bookmarkStart w:id="1" w:name="遇到的问题"/>
      <w:r w:rsidR="003D3791">
        <w:t>编码的工作要比预计花更多的时间，本周进度估计只能完成</w:t>
      </w:r>
      <w:r w:rsidR="003D3791">
        <w:t>50%</w:t>
      </w:r>
      <w:bookmarkEnd w:id="1"/>
      <w:r w:rsidR="003D3791">
        <w:rPr>
          <w:rFonts w:hint="eastAsia"/>
        </w:rPr>
        <w:t>.</w:t>
      </w:r>
    </w:p>
    <w:p w:rsidR="00C902F7" w:rsidRDefault="00DC6351" w:rsidP="00C902F7">
      <w:pPr>
        <w:pStyle w:val="1"/>
        <w:ind w:left="360" w:hanging="360"/>
      </w:pPr>
      <w:bookmarkStart w:id="2" w:name="_Toc498832884"/>
      <w:r>
        <w:rPr>
          <w:rFonts w:hint="eastAsia"/>
        </w:rPr>
        <w:t>下一天的工作计划</w:t>
      </w:r>
    </w:p>
    <w:p w:rsidR="00780B55" w:rsidRPr="00780B55" w:rsidRDefault="00780B55" w:rsidP="00780B55">
      <w:r>
        <w:rPr>
          <w:rFonts w:hint="eastAsia"/>
        </w:rPr>
        <w:tab/>
      </w:r>
      <w:bookmarkStart w:id="3" w:name="下一天的工作计划"/>
      <w:r w:rsidR="003D3791">
        <w:t>实现</w:t>
      </w:r>
      <w:r w:rsidR="003D3791">
        <w:t>coreskeleton,corebone,skeleton,bone</w:t>
      </w:r>
      <w:r w:rsidR="003D3791">
        <w:t>，争取显示出线条骨骼。</w:t>
      </w:r>
      <w:r w:rsidR="003D3791">
        <w:t xml:space="preserve"> </w:t>
      </w:r>
      <w:r w:rsidR="003D3791">
        <w:t>另外下午要去徐汇领取日语</w:t>
      </w:r>
      <w:r w:rsidR="003D3791">
        <w:t>2</w:t>
      </w:r>
      <w:r w:rsidR="003D3791">
        <w:t>级准考证，下午的工作要</w:t>
      </w:r>
      <w:r w:rsidR="003D3791">
        <w:t>3</w:t>
      </w:r>
      <w:r w:rsidR="003D3791">
        <w:t>点左右开始，晚上加班补上落后进度。</w:t>
      </w:r>
      <w:bookmarkEnd w:id="3"/>
    </w:p>
    <w:bookmarkEnd w:id="2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Pr="00DC6351" w:rsidRDefault="00FF5FB9" w:rsidP="003D3791">
      <w:r>
        <w:rPr>
          <w:rFonts w:hint="eastAsia"/>
        </w:rPr>
        <w:tab/>
      </w:r>
      <w:bookmarkStart w:id="4" w:name="经验和感想"/>
      <w:r w:rsidR="003D3791">
        <w:t>计划的延期很可能是由于乐观的估计，特别是对自身能力估计过高。因此一次延期，在做下次计划是需要用乘法而不是加法。</w:t>
      </w:r>
      <w:bookmarkEnd w:id="4"/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B85" w:rsidRDefault="00136B85" w:rsidP="00C902F7">
      <w:r>
        <w:separator/>
      </w:r>
    </w:p>
  </w:endnote>
  <w:endnote w:type="continuationSeparator" w:id="0">
    <w:p w:rsidR="00136B85" w:rsidRDefault="00136B85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B85" w:rsidRDefault="00136B85" w:rsidP="00C902F7">
      <w:r>
        <w:separator/>
      </w:r>
    </w:p>
  </w:footnote>
  <w:footnote w:type="continuationSeparator" w:id="0">
    <w:p w:rsidR="00136B85" w:rsidRDefault="00136B85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01282D"/>
    <w:rsid w:val="000A19CD"/>
    <w:rsid w:val="00136B85"/>
    <w:rsid w:val="00170746"/>
    <w:rsid w:val="001C0255"/>
    <w:rsid w:val="002324EB"/>
    <w:rsid w:val="0031456E"/>
    <w:rsid w:val="00350B76"/>
    <w:rsid w:val="003D3791"/>
    <w:rsid w:val="003E7F38"/>
    <w:rsid w:val="004537A0"/>
    <w:rsid w:val="00542C6A"/>
    <w:rsid w:val="005E4D42"/>
    <w:rsid w:val="00762617"/>
    <w:rsid w:val="00780B55"/>
    <w:rsid w:val="007A43A7"/>
    <w:rsid w:val="007F4B20"/>
    <w:rsid w:val="00874965"/>
    <w:rsid w:val="00923C25"/>
    <w:rsid w:val="00926E12"/>
    <w:rsid w:val="00932821"/>
    <w:rsid w:val="009540E2"/>
    <w:rsid w:val="009E0B3D"/>
    <w:rsid w:val="00C4290B"/>
    <w:rsid w:val="00C902F7"/>
    <w:rsid w:val="00CE0CC0"/>
    <w:rsid w:val="00D00C01"/>
    <w:rsid w:val="00DC6351"/>
    <w:rsid w:val="00DC7599"/>
    <w:rsid w:val="00ED3847"/>
    <w:rsid w:val="00FD64BD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92</TotalTime>
  <Pages>1</Pages>
  <Words>41</Words>
  <Characters>240</Characters>
  <Application>Microsoft Office Word</Application>
  <DocSecurity>0</DocSecurity>
  <Lines>2</Lines>
  <Paragraphs>1</Paragraphs>
  <ScaleCrop>false</ScaleCrop>
  <Company>Lenovo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7</cp:revision>
  <dcterms:created xsi:type="dcterms:W3CDTF">2009-06-24T10:43:00Z</dcterms:created>
  <dcterms:modified xsi:type="dcterms:W3CDTF">2009-07-08T01:05:00Z</dcterms:modified>
</cp:coreProperties>
</file>