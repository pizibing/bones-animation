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Pr="00DC6351" w:rsidRDefault="00DC6351" w:rsidP="00DC6351">
      <w:pPr>
        <w:pStyle w:val="1"/>
        <w:ind w:left="360" w:hanging="360"/>
      </w:pPr>
      <w:r>
        <w:rPr>
          <w:rFonts w:hint="eastAsia"/>
        </w:rPr>
        <w:t>完成的工作</w:t>
      </w:r>
    </w:p>
    <w:p w:rsidR="00780B55" w:rsidRPr="00780B55" w:rsidRDefault="00780B55" w:rsidP="00780B55">
      <w:pPr>
        <w:pStyle w:val="a4"/>
      </w:pPr>
      <w:bookmarkStart w:id="0" w:name="_Toc498832882"/>
      <w:r>
        <w:rPr>
          <w:rFonts w:hint="eastAsia"/>
        </w:rPr>
        <w:tab/>
      </w:r>
      <w:bookmarkStart w:id="1" w:name="完成的工作"/>
      <w:r w:rsidR="008406A0">
        <w:t>上午帮助徐凌靖读取</w:t>
      </w:r>
      <w:r w:rsidR="008406A0">
        <w:t>FCollada</w:t>
      </w:r>
      <w:r w:rsidR="008406A0">
        <w:t>中的骨骼信息</w:t>
      </w:r>
      <w:r w:rsidR="008406A0">
        <w:t xml:space="preserve"> </w:t>
      </w:r>
      <w:r w:rsidR="008406A0">
        <w:t>下午去公司开会，总结上周工作，确定定本周工作内容</w:t>
      </w:r>
      <w:bookmarkEnd w:id="1"/>
    </w:p>
    <w:bookmarkEnd w:id="0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遇到的问题</w:t>
      </w:r>
    </w:p>
    <w:p w:rsidR="000E23D3" w:rsidRPr="000E23D3" w:rsidRDefault="008406A0" w:rsidP="008406A0">
      <w:pPr>
        <w:ind w:firstLine="360"/>
      </w:pPr>
      <w:bookmarkStart w:id="2" w:name="遇到的问题"/>
      <w:r>
        <w:t>识别</w:t>
      </w:r>
      <w:r>
        <w:t>Skeleton</w:t>
      </w:r>
      <w:r>
        <w:t>信息，有的模型中</w:t>
      </w:r>
      <w:r>
        <w:t>skeleton</w:t>
      </w:r>
      <w:r>
        <w:t>是单独的，并没有</w:t>
      </w:r>
      <w:r>
        <w:t>mesh</w:t>
      </w:r>
      <w:r>
        <w:t>的信息。通过了解</w:t>
      </w:r>
      <w:r>
        <w:t>Collada</w:t>
      </w:r>
      <w:r>
        <w:t>文件，知道可以通过</w:t>
      </w:r>
      <w:r>
        <w:t>type</w:t>
      </w:r>
      <w:r>
        <w:t>属性为</w:t>
      </w:r>
      <w:r>
        <w:t>JIONT</w:t>
      </w:r>
      <w:r>
        <w:t>识别</w:t>
      </w:r>
      <w:r>
        <w:t>Bone</w:t>
      </w:r>
      <w:r>
        <w:t>。</w:t>
      </w:r>
      <w:bookmarkEnd w:id="2"/>
    </w:p>
    <w:p w:rsidR="00C902F7" w:rsidRDefault="00DC6351" w:rsidP="00C902F7">
      <w:pPr>
        <w:pStyle w:val="1"/>
        <w:ind w:left="360" w:hanging="360"/>
      </w:pPr>
      <w:bookmarkStart w:id="3" w:name="_Toc498832884"/>
      <w:r>
        <w:rPr>
          <w:rFonts w:hint="eastAsia"/>
        </w:rPr>
        <w:t>下一天的工作计划</w:t>
      </w:r>
    </w:p>
    <w:p w:rsidR="00C4290B" w:rsidRPr="00DC6351" w:rsidRDefault="00780B55" w:rsidP="008406A0">
      <w:r>
        <w:rPr>
          <w:rFonts w:hint="eastAsia"/>
        </w:rPr>
        <w:tab/>
      </w:r>
      <w:bookmarkStart w:id="4" w:name="下一天的工作计划"/>
      <w:bookmarkEnd w:id="3"/>
      <w:r w:rsidR="008406A0">
        <w:t>完成</w:t>
      </w:r>
      <w:r w:rsidR="008406A0">
        <w:t>Quaternion</w:t>
      </w:r>
      <w:r w:rsidR="008406A0">
        <w:t>和</w:t>
      </w:r>
      <w:r w:rsidR="008406A0">
        <w:t>matrix</w:t>
      </w:r>
      <w:r w:rsidR="008406A0">
        <w:t>，数据结构中将</w:t>
      </w:r>
      <w:r w:rsidR="008406A0">
        <w:t>matrix</w:t>
      </w:r>
      <w:r w:rsidR="008406A0">
        <w:t>改为四元数</w:t>
      </w:r>
      <w:r w:rsidR="008406A0">
        <w:t>+Vector3D</w:t>
      </w:r>
      <w:bookmarkEnd w:id="4"/>
    </w:p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6D3" w:rsidRDefault="00B876D3" w:rsidP="00C902F7">
      <w:r>
        <w:separator/>
      </w:r>
    </w:p>
  </w:endnote>
  <w:endnote w:type="continuationSeparator" w:id="0">
    <w:p w:rsidR="00B876D3" w:rsidRDefault="00B876D3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6D3" w:rsidRDefault="00B876D3" w:rsidP="00C902F7">
      <w:r>
        <w:separator/>
      </w:r>
    </w:p>
  </w:footnote>
  <w:footnote w:type="continuationSeparator" w:id="0">
    <w:p w:rsidR="00B876D3" w:rsidRDefault="00B876D3" w:rsidP="00C90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E7902"/>
    <w:multiLevelType w:val="hybridMultilevel"/>
    <w:tmpl w:val="CFE2C43E"/>
    <w:lvl w:ilvl="0" w:tplc="B136F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746"/>
    <w:rsid w:val="0001282D"/>
    <w:rsid w:val="000A19CD"/>
    <w:rsid w:val="000E23D3"/>
    <w:rsid w:val="00170746"/>
    <w:rsid w:val="001C0255"/>
    <w:rsid w:val="002324EB"/>
    <w:rsid w:val="0031456E"/>
    <w:rsid w:val="00350B76"/>
    <w:rsid w:val="003E7F38"/>
    <w:rsid w:val="004537A0"/>
    <w:rsid w:val="00542C6A"/>
    <w:rsid w:val="005E4D42"/>
    <w:rsid w:val="00762617"/>
    <w:rsid w:val="00780B55"/>
    <w:rsid w:val="007A43A7"/>
    <w:rsid w:val="008406A0"/>
    <w:rsid w:val="00874965"/>
    <w:rsid w:val="00923C25"/>
    <w:rsid w:val="00926E12"/>
    <w:rsid w:val="00932821"/>
    <w:rsid w:val="009540E2"/>
    <w:rsid w:val="009E0B3D"/>
    <w:rsid w:val="00B876D3"/>
    <w:rsid w:val="00BE5BA0"/>
    <w:rsid w:val="00C4290B"/>
    <w:rsid w:val="00C83F73"/>
    <w:rsid w:val="00C902F7"/>
    <w:rsid w:val="00CE0CC0"/>
    <w:rsid w:val="00D00C01"/>
    <w:rsid w:val="00DC6351"/>
    <w:rsid w:val="00DC7599"/>
    <w:rsid w:val="00EA37A1"/>
    <w:rsid w:val="00ED3847"/>
    <w:rsid w:val="00F83D6F"/>
    <w:rsid w:val="00FD64BD"/>
    <w:rsid w:val="00FF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  <w:style w:type="paragraph" w:styleId="a7">
    <w:name w:val="List Paragraph"/>
    <w:basedOn w:val="a"/>
    <w:uiPriority w:val="34"/>
    <w:qFormat/>
    <w:rsid w:val="000E2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0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3398;&#20064;&#36164;&#26009;\&#26257;&#26399;&#22823;&#20316;&#19994;\2009\&#39592;&#39612;&#21160;&#30011;\%20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107</TotalTime>
  <Pages>1</Pages>
  <Words>30</Words>
  <Characters>177</Characters>
  <Application>Microsoft Office Word</Application>
  <DocSecurity>0</DocSecurity>
  <Lines>1</Lines>
  <Paragraphs>1</Paragraphs>
  <ScaleCrop>false</ScaleCrop>
  <Company>Lenovo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</dc:creator>
  <cp:lastModifiedBy>YW</cp:lastModifiedBy>
  <cp:revision>10</cp:revision>
  <dcterms:created xsi:type="dcterms:W3CDTF">2009-06-24T10:43:00Z</dcterms:created>
  <dcterms:modified xsi:type="dcterms:W3CDTF">2009-07-22T06:19:00Z</dcterms:modified>
</cp:coreProperties>
</file>