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80B55" w:rsidRPr="00780B55" w:rsidRDefault="00780B55" w:rsidP="00780B55">
      <w:pPr>
        <w:pStyle w:val="a4"/>
      </w:pPr>
      <w:bookmarkStart w:id="0" w:name="_Toc498832882"/>
      <w:r>
        <w:rPr>
          <w:rFonts w:hint="eastAsia"/>
        </w:rPr>
        <w:tab/>
      </w:r>
      <w:bookmarkStart w:id="1" w:name="完成的工作"/>
      <w:r w:rsidR="00A81E9D">
        <w:t>上午完成</w:t>
      </w:r>
      <w:r w:rsidR="00A81E9D">
        <w:t>skeleton</w:t>
      </w:r>
      <w:r w:rsidR="00A81E9D">
        <w:t>和</w:t>
      </w:r>
      <w:r w:rsidR="00A81E9D">
        <w:t>bone</w:t>
      </w:r>
      <w:r w:rsidR="00A81E9D">
        <w:t>的实现</w:t>
      </w:r>
      <w:r w:rsidR="00A81E9D">
        <w:t xml:space="preserve"> </w:t>
      </w:r>
      <w:r w:rsidR="00A81E9D">
        <w:t>下午去公司开会</w:t>
      </w:r>
      <w:r w:rsidR="00A81E9D">
        <w:t>,</w:t>
      </w:r>
      <w:r w:rsidR="00A81E9D">
        <w:t>总结一周工作内容，经验，计划本周工作</w:t>
      </w:r>
      <w:bookmarkEnd w:id="1"/>
      <w:r w:rsidR="00A81E9D">
        <w:rPr>
          <w:rFonts w:hint="eastAsia"/>
        </w:rPr>
        <w:t>.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923C25" w:rsidRPr="00923C25" w:rsidRDefault="00780B55" w:rsidP="00350B76">
      <w:r>
        <w:rPr>
          <w:rFonts w:hint="eastAsia"/>
        </w:rPr>
        <w:tab/>
      </w:r>
      <w:bookmarkStart w:id="2" w:name="遇到的问题"/>
      <w:r w:rsidR="00A81E9D">
        <w:t>无</w:t>
      </w:r>
      <w:bookmarkEnd w:id="2"/>
    </w:p>
    <w:p w:rsidR="00C902F7" w:rsidRDefault="00DC6351" w:rsidP="00C902F7">
      <w:pPr>
        <w:pStyle w:val="1"/>
        <w:ind w:left="360" w:hanging="360"/>
      </w:pPr>
      <w:bookmarkStart w:id="3" w:name="_Toc498832884"/>
      <w:r>
        <w:rPr>
          <w:rFonts w:hint="eastAsia"/>
        </w:rPr>
        <w:t>下一天的工作计划</w:t>
      </w:r>
    </w:p>
    <w:p w:rsidR="00780B55" w:rsidRPr="00780B55" w:rsidRDefault="00780B55" w:rsidP="00780B55">
      <w:r>
        <w:rPr>
          <w:rFonts w:hint="eastAsia"/>
        </w:rPr>
        <w:tab/>
      </w:r>
      <w:bookmarkStart w:id="4" w:name="下一天的工作计划"/>
      <w:r w:rsidR="00A81E9D">
        <w:t>讨论确定人物模型</w:t>
      </w:r>
      <w:r w:rsidR="00A81E9D">
        <w:t>,</w:t>
      </w:r>
      <w:r w:rsidR="00A81E9D">
        <w:t>包括骨骼</w:t>
      </w:r>
      <w:r w:rsidR="00A81E9D">
        <w:t>,</w:t>
      </w:r>
      <w:r w:rsidR="00A81E9D">
        <w:t>动画</w:t>
      </w:r>
      <w:r w:rsidR="00A81E9D">
        <w:t>,</w:t>
      </w:r>
      <w:r w:rsidR="00A81E9D">
        <w:t>表皮</w:t>
      </w:r>
      <w:bookmarkEnd w:id="4"/>
      <w:r w:rsidR="00A81E9D">
        <w:rPr>
          <w:rFonts w:hint="eastAsia"/>
        </w:rPr>
        <w:t>.</w:t>
      </w:r>
    </w:p>
    <w:bookmarkEnd w:id="3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FF5FB9" w:rsidP="00A81E9D">
      <w:r>
        <w:rPr>
          <w:rFonts w:hint="eastAsia"/>
        </w:rPr>
        <w:tab/>
      </w:r>
      <w:bookmarkStart w:id="5" w:name="经验和感想"/>
      <w:r w:rsidR="00A81E9D">
        <w:t>对于比较复杂的架构</w:t>
      </w:r>
      <w:r w:rsidR="00A81E9D">
        <w:t>,</w:t>
      </w:r>
      <w:r w:rsidR="00A81E9D">
        <w:t>由</w:t>
      </w:r>
      <w:r w:rsidR="00A81E9D">
        <w:t>2</w:t>
      </w:r>
      <w:r w:rsidR="00A81E9D">
        <w:t>个人讨论确定往往比一个人架构效率要高</w:t>
      </w:r>
      <w:r w:rsidR="00A81E9D">
        <w:t>.</w:t>
      </w:r>
      <w:bookmarkEnd w:id="5"/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65C" w:rsidRDefault="00E1365C" w:rsidP="00C902F7">
      <w:r>
        <w:separator/>
      </w:r>
    </w:p>
  </w:endnote>
  <w:endnote w:type="continuationSeparator" w:id="0">
    <w:p w:rsidR="00E1365C" w:rsidRDefault="00E1365C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65C" w:rsidRDefault="00E1365C" w:rsidP="00C902F7">
      <w:r>
        <w:separator/>
      </w:r>
    </w:p>
  </w:footnote>
  <w:footnote w:type="continuationSeparator" w:id="0">
    <w:p w:rsidR="00E1365C" w:rsidRDefault="00E1365C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1282D"/>
    <w:rsid w:val="000A19CD"/>
    <w:rsid w:val="00170746"/>
    <w:rsid w:val="001C0255"/>
    <w:rsid w:val="002324EB"/>
    <w:rsid w:val="0031456E"/>
    <w:rsid w:val="00350B76"/>
    <w:rsid w:val="003E7F38"/>
    <w:rsid w:val="004537A0"/>
    <w:rsid w:val="00542C6A"/>
    <w:rsid w:val="005B4476"/>
    <w:rsid w:val="005E4D42"/>
    <w:rsid w:val="00762617"/>
    <w:rsid w:val="00780B55"/>
    <w:rsid w:val="007A43A7"/>
    <w:rsid w:val="00874965"/>
    <w:rsid w:val="00923C25"/>
    <w:rsid w:val="00926E12"/>
    <w:rsid w:val="00932821"/>
    <w:rsid w:val="009540E2"/>
    <w:rsid w:val="009E0B3D"/>
    <w:rsid w:val="00A81E9D"/>
    <w:rsid w:val="00C4290B"/>
    <w:rsid w:val="00C902F7"/>
    <w:rsid w:val="00CE0CC0"/>
    <w:rsid w:val="00D00C01"/>
    <w:rsid w:val="00DC6351"/>
    <w:rsid w:val="00DC7599"/>
    <w:rsid w:val="00E1365C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92</TotalTime>
  <Pages>1</Pages>
  <Words>21</Words>
  <Characters>120</Characters>
  <Application>Microsoft Office Word</Application>
  <DocSecurity>0</DocSecurity>
  <Lines>1</Lines>
  <Paragraphs>1</Paragraphs>
  <ScaleCrop>false</ScaleCrop>
  <Company>Lenovo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7</cp:revision>
  <dcterms:created xsi:type="dcterms:W3CDTF">2009-06-24T10:43:00Z</dcterms:created>
  <dcterms:modified xsi:type="dcterms:W3CDTF">2009-07-08T01:08:00Z</dcterms:modified>
</cp:coreProperties>
</file>