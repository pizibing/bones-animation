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bookmarkStart w:id="1" w:name="完成的工作"/>
      <w:r w:rsidR="00A654AE">
        <w:t>完成</w:t>
      </w:r>
      <w:r w:rsidR="00A654AE">
        <w:t>chSkeleton</w:t>
      </w:r>
      <w:r w:rsidR="00A654AE">
        <w:t>，</w:t>
      </w:r>
      <w:r w:rsidR="00A654AE">
        <w:t>chBone</w:t>
      </w:r>
      <w:r w:rsidR="00A654AE">
        <w:t>以及相应</w:t>
      </w:r>
      <w:r w:rsidR="00A654AE">
        <w:t>instance</w:t>
      </w:r>
      <w:r w:rsidR="00A654AE">
        <w:t>的修改</w:t>
      </w:r>
      <w:r w:rsidR="00A654AE">
        <w:t xml:space="preserve"> </w:t>
      </w:r>
      <w:r w:rsidR="00A654AE">
        <w:t>主要包括从</w:t>
      </w:r>
      <w:r w:rsidR="00A654AE">
        <w:t>local transform</w:t>
      </w:r>
      <w:r w:rsidR="00A654AE">
        <w:t>到</w:t>
      </w:r>
      <w:r w:rsidR="00A654AE">
        <w:t>world transform</w:t>
      </w:r>
      <w:r w:rsidR="00A654AE">
        <w:t>的计算等</w:t>
      </w:r>
      <w:bookmarkEnd w:id="1"/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0E23D3" w:rsidRPr="000E23D3" w:rsidRDefault="00A654AE" w:rsidP="00A654AE">
      <w:pPr>
        <w:ind w:firstLine="360"/>
      </w:pPr>
      <w:bookmarkStart w:id="2" w:name="遇到的问题"/>
      <w:r>
        <w:t>inline</w:t>
      </w:r>
      <w:r>
        <w:t>的使用：其中在头文件中定义，在</w:t>
      </w:r>
      <w:r>
        <w:t>cpp</w:t>
      </w:r>
      <w:r>
        <w:t>中实现的函数不能定义为</w:t>
      </w:r>
      <w:r>
        <w:t>inline</w:t>
      </w:r>
      <w:r>
        <w:t>函数</w:t>
      </w:r>
      <w:bookmarkEnd w:id="2"/>
    </w:p>
    <w:p w:rsidR="00C902F7" w:rsidRDefault="00DC6351" w:rsidP="00C902F7">
      <w:pPr>
        <w:pStyle w:val="1"/>
        <w:ind w:left="360" w:hanging="360"/>
      </w:pPr>
      <w:bookmarkStart w:id="3" w:name="_Toc498832884"/>
      <w:r>
        <w:rPr>
          <w:rFonts w:hint="eastAsia"/>
        </w:rPr>
        <w:t>下一天的工作计划</w:t>
      </w:r>
    </w:p>
    <w:p w:rsidR="00780B55" w:rsidRPr="00780B55" w:rsidRDefault="00780B55" w:rsidP="00780B55">
      <w:r>
        <w:rPr>
          <w:rFonts w:hint="eastAsia"/>
        </w:rPr>
        <w:tab/>
      </w:r>
      <w:bookmarkStart w:id="4" w:name="下一天的工作计划"/>
      <w:r w:rsidR="000E23D3">
        <w:t>完成人物模型的类定义</w:t>
      </w:r>
      <w:r w:rsidR="000E23D3">
        <w:t>,</w:t>
      </w:r>
      <w:r w:rsidR="000E23D3">
        <w:t>逐一实现类的方法成员</w:t>
      </w:r>
      <w:r w:rsidR="000E23D3">
        <w:t>.</w:t>
      </w:r>
      <w:bookmarkEnd w:id="4"/>
    </w:p>
    <w:bookmarkEnd w:id="3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FF5FB9" w:rsidP="000E23D3">
      <w:r>
        <w:rPr>
          <w:rFonts w:hint="eastAsia"/>
        </w:rPr>
        <w:tab/>
      </w:r>
      <w:r w:rsidR="00A654AE">
        <w:t>配合徐凌靖完成动画数据载入和显示</w:t>
      </w:r>
      <w:r w:rsidR="00A654AE">
        <w:t xml:space="preserve"> </w:t>
      </w:r>
      <w:r w:rsidR="00A654AE">
        <w:t>考虑从高度图生成</w:t>
      </w:r>
      <w:r w:rsidR="00A654AE">
        <w:t>Terrain</w:t>
      </w:r>
      <w:r w:rsidR="00A654AE">
        <w:t>的实现与显示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5AC" w:rsidRDefault="00A535AC" w:rsidP="00C902F7">
      <w:r>
        <w:separator/>
      </w:r>
    </w:p>
  </w:endnote>
  <w:endnote w:type="continuationSeparator" w:id="0">
    <w:p w:rsidR="00A535AC" w:rsidRDefault="00A535AC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5AC" w:rsidRDefault="00A535AC" w:rsidP="00C902F7">
      <w:r>
        <w:separator/>
      </w:r>
    </w:p>
  </w:footnote>
  <w:footnote w:type="continuationSeparator" w:id="0">
    <w:p w:rsidR="00A535AC" w:rsidRDefault="00A535AC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A19CD"/>
    <w:rsid w:val="000E23D3"/>
    <w:rsid w:val="00170746"/>
    <w:rsid w:val="001C0255"/>
    <w:rsid w:val="002324EB"/>
    <w:rsid w:val="0031456E"/>
    <w:rsid w:val="00350B76"/>
    <w:rsid w:val="003E7F38"/>
    <w:rsid w:val="004537A0"/>
    <w:rsid w:val="00542C6A"/>
    <w:rsid w:val="005E4D42"/>
    <w:rsid w:val="00762617"/>
    <w:rsid w:val="00780B55"/>
    <w:rsid w:val="007A43A7"/>
    <w:rsid w:val="00874965"/>
    <w:rsid w:val="00923C25"/>
    <w:rsid w:val="00926E12"/>
    <w:rsid w:val="00932821"/>
    <w:rsid w:val="009540E2"/>
    <w:rsid w:val="009E0B3D"/>
    <w:rsid w:val="00A535AC"/>
    <w:rsid w:val="00A654AE"/>
    <w:rsid w:val="00B004EA"/>
    <w:rsid w:val="00BE5BA0"/>
    <w:rsid w:val="00C4290B"/>
    <w:rsid w:val="00C83F73"/>
    <w:rsid w:val="00C902F7"/>
    <w:rsid w:val="00CE0CC0"/>
    <w:rsid w:val="00D00C01"/>
    <w:rsid w:val="00DC6351"/>
    <w:rsid w:val="00DC7599"/>
    <w:rsid w:val="00EA37A1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98</TotalTime>
  <Pages>1</Pages>
  <Words>32</Words>
  <Characters>186</Characters>
  <Application>Microsoft Office Word</Application>
  <DocSecurity>0</DocSecurity>
  <Lines>1</Lines>
  <Paragraphs>1</Paragraphs>
  <ScaleCrop>false</ScaleCrop>
  <Company>Lenovo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10</cp:revision>
  <dcterms:created xsi:type="dcterms:W3CDTF">2009-06-24T10:43:00Z</dcterms:created>
  <dcterms:modified xsi:type="dcterms:W3CDTF">2009-07-22T07:03:00Z</dcterms:modified>
</cp:coreProperties>
</file>