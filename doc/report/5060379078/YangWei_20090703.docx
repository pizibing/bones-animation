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8107ED">
        <w:t>上午完成</w:t>
      </w:r>
      <w:r w:rsidR="008107ED">
        <w:t>coreskeleton,corebone</w:t>
      </w:r>
      <w:r w:rsidR="008107ED">
        <w:t>的实现。下午去领日语</w:t>
      </w:r>
      <w:r w:rsidR="008107ED">
        <w:t>2</w:t>
      </w:r>
      <w:r w:rsidR="008107ED">
        <w:t>级准考证</w:t>
      </w:r>
      <w:bookmarkEnd w:id="1"/>
      <w:r w:rsidR="008107ED"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Pr="00923C25" w:rsidRDefault="00780B55" w:rsidP="00350B76">
      <w:r>
        <w:rPr>
          <w:rFonts w:hint="eastAsia"/>
        </w:rPr>
        <w:tab/>
      </w:r>
      <w:bookmarkStart w:id="2" w:name="遇到的问题"/>
      <w:r w:rsidR="008107ED">
        <w:t>四元数</w:t>
      </w:r>
      <w:r w:rsidR="008107ED">
        <w:t>,</w:t>
      </w:r>
      <w:r w:rsidR="008107ED">
        <w:t>矩阵相关操作未实现使得其他部分实现变得更慢</w:t>
      </w:r>
      <w:r w:rsidR="008107ED">
        <w:t>.</w:t>
      </w:r>
      <w:bookmarkEnd w:id="2"/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bookmarkStart w:id="4" w:name="下一天的工作计划"/>
      <w:r w:rsidR="008107ED">
        <w:t>下周一上午完成其他</w:t>
      </w:r>
      <w:r w:rsidR="008107ED">
        <w:t>skeleton</w:t>
      </w:r>
      <w:r w:rsidR="008107ED">
        <w:t>和</w:t>
      </w:r>
      <w:r w:rsidR="008107ED">
        <w:t>bone</w:t>
      </w:r>
      <w:r w:rsidR="008107ED">
        <w:t>的实现</w:t>
      </w:r>
      <w:r w:rsidR="008107ED">
        <w:t>.</w:t>
      </w:r>
      <w:bookmarkEnd w:id="4"/>
    </w:p>
    <w:bookmarkEnd w:id="3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 w:rsidP="008107ED">
      <w:r>
        <w:rPr>
          <w:rFonts w:hint="eastAsia"/>
        </w:rPr>
        <w:tab/>
      </w:r>
      <w:bookmarkStart w:id="5" w:name="经验和感想"/>
      <w:r w:rsidR="008107ED">
        <w:t>如果整个模型的数据结构先建好的话</w:t>
      </w:r>
      <w:r w:rsidR="008107ED">
        <w:t>,</w:t>
      </w:r>
      <w:r w:rsidR="008107ED">
        <w:t>整个项目的进度大概会比较好把握</w:t>
      </w:r>
      <w:r w:rsidR="008107ED">
        <w:t xml:space="preserve">. </w:t>
      </w:r>
      <w:r w:rsidR="008107ED">
        <w:t>在编程过程中经常遇到一些</w:t>
      </w:r>
      <w:r w:rsidR="008107ED">
        <w:t>c++</w:t>
      </w:r>
      <w:r w:rsidR="008107ED">
        <w:t>语言的基础问题</w:t>
      </w:r>
      <w:r w:rsidR="008107ED">
        <w:t>,</w:t>
      </w:r>
      <w:r w:rsidR="008107ED">
        <w:t>如果能把这些常见问题</w:t>
      </w:r>
      <w:r w:rsidR="008107ED">
        <w:t xml:space="preserve"> </w:t>
      </w:r>
      <w:r w:rsidR="008107ED">
        <w:t>总结下来对其他人来说会节省很多时间</w:t>
      </w:r>
      <w:r w:rsidR="008107ED">
        <w:t>.</w:t>
      </w:r>
      <w:bookmarkEnd w:id="5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277" w:rsidRDefault="00F90277" w:rsidP="00C902F7">
      <w:r>
        <w:separator/>
      </w:r>
    </w:p>
  </w:endnote>
  <w:endnote w:type="continuationSeparator" w:id="0">
    <w:p w:rsidR="00F90277" w:rsidRDefault="00F90277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277" w:rsidRDefault="00F90277" w:rsidP="00C902F7">
      <w:r>
        <w:separator/>
      </w:r>
    </w:p>
  </w:footnote>
  <w:footnote w:type="continuationSeparator" w:id="0">
    <w:p w:rsidR="00F90277" w:rsidRDefault="00F90277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107ED"/>
    <w:rsid w:val="00864A30"/>
    <w:rsid w:val="00874965"/>
    <w:rsid w:val="00923C25"/>
    <w:rsid w:val="00926E12"/>
    <w:rsid w:val="00932821"/>
    <w:rsid w:val="009540E2"/>
    <w:rsid w:val="009E0B3D"/>
    <w:rsid w:val="00C4290B"/>
    <w:rsid w:val="00C902F7"/>
    <w:rsid w:val="00CE0CC0"/>
    <w:rsid w:val="00D00C01"/>
    <w:rsid w:val="00DC6351"/>
    <w:rsid w:val="00DC7599"/>
    <w:rsid w:val="00ED3847"/>
    <w:rsid w:val="00F9027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92</TotalTime>
  <Pages>1</Pages>
  <Words>32</Words>
  <Characters>188</Characters>
  <Application>Microsoft Office Word</Application>
  <DocSecurity>0</DocSecurity>
  <Lines>1</Lines>
  <Paragraphs>1</Paragraphs>
  <ScaleCrop>false</ScaleCrop>
  <Company>Lenovo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7</cp:revision>
  <dcterms:created xsi:type="dcterms:W3CDTF">2009-06-24T10:43:00Z</dcterms:created>
  <dcterms:modified xsi:type="dcterms:W3CDTF">2009-07-08T01:07:00Z</dcterms:modified>
</cp:coreProperties>
</file>