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985B2C">
        <w:t>完成</w:t>
      </w:r>
      <w:r w:rsidR="00985B2C">
        <w:t>chSkeleton,chBone,chAnimationManager,chAnimation,chTrack</w:t>
      </w:r>
      <w:r w:rsidR="00985B2C">
        <w:t>，</w:t>
      </w:r>
      <w:r w:rsidR="00985B2C">
        <w:t>chSkeletonInstanc</w:t>
      </w:r>
      <w:r w:rsidR="00985B2C">
        <w:t>等的实现。</w:t>
      </w:r>
      <w:bookmarkEnd w:id="1"/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0E23D3" w:rsidRPr="000E23D3" w:rsidRDefault="00985B2C" w:rsidP="00350B76">
      <w:r>
        <w:rPr>
          <w:rFonts w:hint="eastAsia"/>
        </w:rPr>
        <w:tab/>
      </w:r>
      <w:bookmarkStart w:id="2" w:name="遇到的问题"/>
      <w:r>
        <w:t>发现动画用绝对变换插值可能会出问题，稍微变更架构。</w:t>
      </w:r>
      <w:bookmarkEnd w:id="2"/>
    </w:p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C4290B" w:rsidRPr="00DC6351" w:rsidRDefault="00780B55" w:rsidP="00985B2C">
      <w:r>
        <w:rPr>
          <w:rFonts w:hint="eastAsia"/>
        </w:rPr>
        <w:tab/>
      </w:r>
      <w:bookmarkStart w:id="4" w:name="下一天的工作计划"/>
      <w:bookmarkEnd w:id="3"/>
      <w:r w:rsidR="00985B2C">
        <w:t>对已实现部分进行测试</w:t>
      </w:r>
      <w:bookmarkEnd w:id="4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541" w:rsidRDefault="00F61541" w:rsidP="00C902F7">
      <w:r>
        <w:separator/>
      </w:r>
    </w:p>
  </w:endnote>
  <w:endnote w:type="continuationSeparator" w:id="0">
    <w:p w:rsidR="00F61541" w:rsidRDefault="00F6154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541" w:rsidRDefault="00F61541" w:rsidP="00C902F7">
      <w:r>
        <w:separator/>
      </w:r>
    </w:p>
  </w:footnote>
  <w:footnote w:type="continuationSeparator" w:id="0">
    <w:p w:rsidR="00F61541" w:rsidRDefault="00F61541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70746"/>
    <w:rsid w:val="001C0255"/>
    <w:rsid w:val="002324EB"/>
    <w:rsid w:val="0031456E"/>
    <w:rsid w:val="00350B76"/>
    <w:rsid w:val="003E7F38"/>
    <w:rsid w:val="004537A0"/>
    <w:rsid w:val="005025DE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540E2"/>
    <w:rsid w:val="00985B2C"/>
    <w:rsid w:val="009E0B3D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61541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99</TotalTime>
  <Pages>1</Pages>
  <Words>22</Words>
  <Characters>127</Characters>
  <Application>Microsoft Office Word</Application>
  <DocSecurity>0</DocSecurity>
  <Lines>1</Lines>
  <Paragraphs>1</Paragraphs>
  <ScaleCrop>false</ScaleCrop>
  <Company>Lenovo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2009-07-22T06:06:00Z</dcterms:modified>
</cp:coreProperties>
</file>