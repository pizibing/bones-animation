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>
        <w:rPr>
          <w:rFonts w:hint="eastAsia"/>
        </w:rPr>
        <w:t>上午</w:t>
      </w:r>
      <w:r w:rsidR="00D56A0F">
        <w:rPr>
          <w:rFonts w:hint="eastAsia"/>
        </w:rPr>
        <w:t>听了</w:t>
      </w:r>
      <w:r w:rsidR="00D56A0F">
        <w:rPr>
          <w:rFonts w:hint="eastAsia"/>
        </w:rPr>
        <w:t>Microsoft</w:t>
      </w:r>
      <w:r w:rsidR="00D56A0F">
        <w:rPr>
          <w:rFonts w:hint="eastAsia"/>
        </w:rPr>
        <w:t>关于软件开发过程的讲座</w:t>
      </w:r>
      <w:r>
        <w:rPr>
          <w:rFonts w:hint="eastAsia"/>
        </w:rPr>
        <w:t>。</w:t>
      </w:r>
      <w:r w:rsidR="00D56A0F">
        <w:rPr>
          <w:rFonts w:hint="eastAsia"/>
        </w:rPr>
        <w:t>下午到公司询问了一些关于项目的一些细节问题，并对功能点做了大致的估计，制定了本周的计划及分工。</w:t>
      </w:r>
    </w:p>
    <w:bookmarkEnd w:id="0"/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780B55" w:rsidRPr="00780B55" w:rsidRDefault="00780B55" w:rsidP="00780B55">
      <w:r>
        <w:rPr>
          <w:rFonts w:hint="eastAsia"/>
        </w:rPr>
        <w:tab/>
      </w:r>
      <w:r w:rsidR="00D56A0F">
        <w:rPr>
          <w:rFonts w:hint="eastAsia"/>
        </w:rPr>
        <w:t>第一次以小组会议，通过时间扑克讨论确定时间估算，比较难于准确估算。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D56A0F">
        <w:rPr>
          <w:rFonts w:hint="eastAsia"/>
        </w:rPr>
        <w:t>上午学习</w:t>
      </w:r>
      <w:r w:rsidR="00D56A0F">
        <w:rPr>
          <w:rFonts w:hint="eastAsia"/>
        </w:rPr>
        <w:t>Mercurial</w:t>
      </w:r>
      <w:r w:rsidR="00D56A0F">
        <w:rPr>
          <w:rFonts w:hint="eastAsia"/>
        </w:rPr>
        <w:t>和</w:t>
      </w:r>
      <w:r w:rsidR="00D56A0F">
        <w:rPr>
          <w:rFonts w:hint="eastAsia"/>
        </w:rPr>
        <w:t>google code</w:t>
      </w:r>
      <w:r w:rsidR="00D56A0F">
        <w:rPr>
          <w:rFonts w:hint="eastAsia"/>
        </w:rPr>
        <w:t>的使用，下午与小组成员讨论项目文档规范、架构等。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780B55">
      <w:r>
        <w:rPr>
          <w:rFonts w:hint="eastAsia"/>
        </w:rPr>
        <w:tab/>
      </w:r>
      <w:r w:rsidR="00D56A0F">
        <w:rPr>
          <w:rFonts w:hint="eastAsia"/>
        </w:rPr>
        <w:t>Scrum</w:t>
      </w:r>
      <w:r w:rsidR="00D56A0F">
        <w:rPr>
          <w:rFonts w:hint="eastAsia"/>
        </w:rPr>
        <w:t>开发模式，对于成员能力要求比较高，重视成员之间的相互帮助。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B5D" w:rsidRDefault="00326B5D" w:rsidP="00C902F7">
      <w:r>
        <w:separator/>
      </w:r>
    </w:p>
  </w:endnote>
  <w:endnote w:type="continuationSeparator" w:id="0">
    <w:p w:rsidR="00326B5D" w:rsidRDefault="00326B5D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B5D" w:rsidRDefault="00326B5D" w:rsidP="00C902F7">
      <w:r>
        <w:separator/>
      </w:r>
    </w:p>
  </w:footnote>
  <w:footnote w:type="continuationSeparator" w:id="0">
    <w:p w:rsidR="00326B5D" w:rsidRDefault="00326B5D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D4A"/>
    <w:rsid w:val="00326B5D"/>
    <w:rsid w:val="005E4D42"/>
    <w:rsid w:val="00780B55"/>
    <w:rsid w:val="00932821"/>
    <w:rsid w:val="00AB2D4A"/>
    <w:rsid w:val="00C4290B"/>
    <w:rsid w:val="00C902F7"/>
    <w:rsid w:val="00D00C01"/>
    <w:rsid w:val="00D56A0F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>Lenovo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3</cp:revision>
  <dcterms:created xsi:type="dcterms:W3CDTF">2009-06-24T10:53:00Z</dcterms:created>
  <dcterms:modified xsi:type="dcterms:W3CDTF">2009-06-24T11:01:00Z</dcterms:modified>
</cp:coreProperties>
</file>