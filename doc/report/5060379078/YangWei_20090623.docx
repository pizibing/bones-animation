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</w:p>
    <w:p w:rsidR="00467869" w:rsidRDefault="00467869" w:rsidP="00467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上午学习</w:t>
      </w:r>
      <w:r>
        <w:rPr>
          <w:rFonts w:hint="eastAsia"/>
        </w:rPr>
        <w:t>Mercurial</w:t>
      </w:r>
      <w:r>
        <w:rPr>
          <w:rFonts w:hint="eastAsia"/>
        </w:rPr>
        <w:t>版本管理软件和</w:t>
      </w:r>
      <w:r>
        <w:rPr>
          <w:rFonts w:hint="eastAsia"/>
        </w:rPr>
        <w:t>google code</w:t>
      </w:r>
      <w:r>
        <w:rPr>
          <w:rFonts w:hint="eastAsia"/>
        </w:rPr>
        <w:t>的使用，包括本地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update version,</w:t>
      </w:r>
      <w:r>
        <w:rPr>
          <w:rFonts w:hint="eastAsia"/>
        </w:rPr>
        <w:t>与服务器同步，和其他人代码</w:t>
      </w:r>
      <w:r>
        <w:rPr>
          <w:rFonts w:hint="eastAsia"/>
        </w:rPr>
        <w:t>merge</w:t>
      </w:r>
      <w:r>
        <w:rPr>
          <w:rFonts w:hint="eastAsia"/>
        </w:rPr>
        <w:t>，恢复到以前的某个版本等。</w:t>
      </w:r>
    </w:p>
    <w:p w:rsidR="00467869" w:rsidRPr="00467869" w:rsidRDefault="00467869" w:rsidP="00467869">
      <w:r>
        <w:rPr>
          <w:rFonts w:hint="eastAsia"/>
        </w:rPr>
        <w:tab/>
      </w:r>
      <w:r>
        <w:rPr>
          <w:rFonts w:hint="eastAsia"/>
        </w:rPr>
        <w:t>下午与小组的其他成员一起讨论了文档代码的规范，项目架构，数据结构等。</w:t>
      </w:r>
    </w:p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467869" w:rsidRDefault="00467869" w:rsidP="0046786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中文名文档通过</w:t>
      </w:r>
      <w:r>
        <w:rPr>
          <w:rFonts w:hint="eastAsia"/>
        </w:rPr>
        <w:t xml:space="preserve">Mercurial </w:t>
      </w:r>
      <w:r>
        <w:rPr>
          <w:rFonts w:hint="eastAsia"/>
        </w:rPr>
        <w:t>上传到服务器后，在浏览器上显示乱码</w:t>
      </w:r>
    </w:p>
    <w:p w:rsidR="00467869" w:rsidRPr="00210332" w:rsidRDefault="00467869" w:rsidP="00467869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在网络寻找解决方案，发现是由于</w:t>
      </w:r>
      <w:r>
        <w:rPr>
          <w:rFonts w:hint="eastAsia"/>
        </w:rPr>
        <w:t>Windows Unicode</w:t>
      </w:r>
      <w:r w:rsidR="00210332">
        <w:rPr>
          <w:rFonts w:hint="eastAsia"/>
        </w:rPr>
        <w:t>不彻底，文件名编码使用本地编码，以及</w:t>
      </w:r>
      <w:r w:rsidR="00210332">
        <w:rPr>
          <w:rFonts w:hint="eastAsia"/>
        </w:rPr>
        <w:t>Mercurial</w:t>
      </w:r>
      <w:r w:rsidR="00210332">
        <w:rPr>
          <w:rFonts w:hint="eastAsia"/>
        </w:rPr>
        <w:t>对中文编码转换支持不够，在</w:t>
      </w:r>
      <w:r w:rsidR="00210332">
        <w:rPr>
          <w:rFonts w:hint="eastAsia"/>
        </w:rPr>
        <w:t>windows</w:t>
      </w:r>
      <w:r w:rsidR="00210332">
        <w:rPr>
          <w:rFonts w:hint="eastAsia"/>
        </w:rPr>
        <w:t>下会以</w:t>
      </w:r>
      <w:r w:rsidR="00210332">
        <w:rPr>
          <w:rFonts w:hint="eastAsia"/>
        </w:rPr>
        <w:t>cp950</w:t>
      </w:r>
      <w:r w:rsidR="00210332">
        <w:rPr>
          <w:rFonts w:hint="eastAsia"/>
        </w:rPr>
        <w:t>编码，</w:t>
      </w:r>
      <w:r w:rsidR="00210332">
        <w:rPr>
          <w:rFonts w:hint="eastAsia"/>
        </w:rPr>
        <w:t>Linux</w:t>
      </w:r>
      <w:r w:rsidR="00210332">
        <w:rPr>
          <w:rFonts w:hint="eastAsia"/>
        </w:rPr>
        <w:t>下以</w:t>
      </w:r>
      <w:r w:rsidR="00210332">
        <w:rPr>
          <w:rFonts w:hint="eastAsia"/>
        </w:rPr>
        <w:t>UTF-8</w:t>
      </w:r>
      <w:r w:rsidR="00210332">
        <w:rPr>
          <w:rFonts w:hint="eastAsia"/>
        </w:rPr>
        <w:t>编码。不过注释，或者文档中的中文不会出现乱码。因此，我们决定文件名全部采用英文。</w:t>
      </w:r>
    </w:p>
    <w:p w:rsidR="00467869" w:rsidRDefault="00467869" w:rsidP="0046786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每次上传时都必须输入用户名和密码</w:t>
      </w:r>
    </w:p>
    <w:p w:rsidR="00210332" w:rsidRPr="00467869" w:rsidRDefault="00210332" w:rsidP="00210332">
      <w:pPr>
        <w:pStyle w:val="a7"/>
        <w:ind w:left="780" w:firstLineChars="0" w:firstLine="0"/>
      </w:pPr>
      <w:r>
        <w:rPr>
          <w:rFonts w:hint="eastAsia"/>
        </w:rPr>
        <w:t>不知道</w:t>
      </w:r>
      <w:r>
        <w:rPr>
          <w:rFonts w:hint="eastAsia"/>
        </w:rPr>
        <w:t>Mercurial</w:t>
      </w:r>
      <w:r>
        <w:rPr>
          <w:rFonts w:hint="eastAsia"/>
        </w:rPr>
        <w:t>有没有帐号管理的功能，或者</w:t>
      </w:r>
      <w:r>
        <w:rPr>
          <w:rFonts w:hint="eastAsia"/>
        </w:rPr>
        <w:t xml:space="preserve">google code </w:t>
      </w:r>
      <w:r>
        <w:rPr>
          <w:rFonts w:hint="eastAsia"/>
        </w:rPr>
        <w:t>可以在</w:t>
      </w:r>
      <w:r>
        <w:rPr>
          <w:rFonts w:hint="eastAsia"/>
        </w:rPr>
        <w:t>URL</w:t>
      </w:r>
      <w:r>
        <w:rPr>
          <w:rFonts w:hint="eastAsia"/>
        </w:rPr>
        <w:t>中加入帐户信息。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0" w:name="_Toc498832884"/>
      <w:r>
        <w:rPr>
          <w:rFonts w:hint="eastAsia"/>
        </w:rPr>
        <w:t>下一天的工作计划</w:t>
      </w:r>
    </w:p>
    <w:p w:rsidR="00210332" w:rsidRPr="00210332" w:rsidRDefault="00210332" w:rsidP="00210332">
      <w:r>
        <w:rPr>
          <w:rFonts w:hint="eastAsia"/>
        </w:rPr>
        <w:tab/>
      </w:r>
      <w:r>
        <w:rPr>
          <w:rFonts w:hint="eastAsia"/>
        </w:rPr>
        <w:t>上午继续讨论项目架构设计与数据结构。下午研究</w:t>
      </w:r>
      <w:r>
        <w:rPr>
          <w:rFonts w:hint="eastAsia"/>
        </w:rPr>
        <w:t>Fcollada</w:t>
      </w:r>
      <w:r>
        <w:rPr>
          <w:rFonts w:hint="eastAsia"/>
        </w:rPr>
        <w:t>模型</w:t>
      </w:r>
      <w:r w:rsidR="004D099B">
        <w:rPr>
          <w:rFonts w:hint="eastAsia"/>
        </w:rPr>
        <w:t>，包括文件格式，读取，数据结构转换等。</w:t>
      </w:r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4D099B">
      <w:r>
        <w:rPr>
          <w:rFonts w:hint="eastAsia"/>
        </w:rPr>
        <w:tab/>
        <w:t>Mercurial</w:t>
      </w:r>
      <w:r>
        <w:rPr>
          <w:rFonts w:hint="eastAsia"/>
        </w:rPr>
        <w:t>是一个轻量级的分布式版本管理软件，由于本地仓库的存在，可以做本地版本控制，当本地版本稳定后再与中央仓库同步。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C07" w:rsidRDefault="00625C07" w:rsidP="00C902F7">
      <w:r>
        <w:separator/>
      </w:r>
    </w:p>
  </w:endnote>
  <w:endnote w:type="continuationSeparator" w:id="0">
    <w:p w:rsidR="00625C07" w:rsidRDefault="00625C07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C07" w:rsidRDefault="00625C07" w:rsidP="00C902F7">
      <w:r>
        <w:separator/>
      </w:r>
    </w:p>
  </w:footnote>
  <w:footnote w:type="continuationSeparator" w:id="0">
    <w:p w:rsidR="00625C07" w:rsidRDefault="00625C07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A4217"/>
    <w:multiLevelType w:val="hybridMultilevel"/>
    <w:tmpl w:val="F55A2BB6"/>
    <w:lvl w:ilvl="0" w:tplc="8C12F6C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151A"/>
    <w:rsid w:val="00210332"/>
    <w:rsid w:val="00432D42"/>
    <w:rsid w:val="00467869"/>
    <w:rsid w:val="004D099B"/>
    <w:rsid w:val="00625C07"/>
    <w:rsid w:val="0076151A"/>
    <w:rsid w:val="00932821"/>
    <w:rsid w:val="00960D57"/>
    <w:rsid w:val="00C4290B"/>
    <w:rsid w:val="00C902F7"/>
    <w:rsid w:val="00D00C01"/>
    <w:rsid w:val="00D115BC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46786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50</TotalTime>
  <Pages>1</Pages>
  <Words>78</Words>
  <Characters>448</Characters>
  <Application>Microsoft Office Word</Application>
  <DocSecurity>0</DocSecurity>
  <Lines>3</Lines>
  <Paragraphs>1</Paragraphs>
  <ScaleCrop>false</ScaleCrop>
  <Company>Lenovo</Company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2</cp:revision>
  <dcterms:created xsi:type="dcterms:W3CDTF">2009-06-24T00:40:00Z</dcterms:created>
  <dcterms:modified xsi:type="dcterms:W3CDTF">2009-06-24T01:32:00Z</dcterms:modified>
</cp:coreProperties>
</file>